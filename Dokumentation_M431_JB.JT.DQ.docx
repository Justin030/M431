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63221286"/>
        <w:docPartObj>
          <w:docPartGallery w:val="Cover Pages"/>
          <w:docPartUnique/>
        </w:docPartObj>
      </w:sdtPr>
      <w:sdtEndPr>
        <w:rPr>
          <w:b/>
          <w:bCs/>
          <w:color w:val="5B9BD5" w:themeColor="accent1"/>
          <w:sz w:val="24"/>
        </w:rPr>
      </w:sdtEndPr>
      <w:sdtContent>
        <w:p w14:paraId="44D541BB" w14:textId="77777777" w:rsidR="001F2EA6" w:rsidRDefault="001F2EA6">
          <w:pPr>
            <w:pStyle w:val="KeinLeerraum"/>
            <w:rPr>
              <w:sz w:val="2"/>
            </w:rPr>
          </w:pPr>
        </w:p>
        <w:p w14:paraId="44477A9A" w14:textId="77777777" w:rsidR="001F2EA6" w:rsidRDefault="001F2EA6"/>
        <w:p w14:paraId="05372D5B" w14:textId="77777777" w:rsidR="00145B5C" w:rsidRDefault="00362918">
          <w:pPr>
            <w:rPr>
              <w:color w:val="5B9BD5" w:themeColor="accent1"/>
            </w:rPr>
            <w:sectPr w:rsidR="00145B5C" w:rsidSect="00300379">
              <w:headerReference w:type="default" r:id="rId9"/>
              <w:footerReference w:type="default" r:id="rId10"/>
              <w:headerReference w:type="first" r:id="rId11"/>
              <w:type w:val="continuous"/>
              <w:pgSz w:w="11906" w:h="16838" w:code="9"/>
              <w:pgMar w:top="1985" w:right="1134" w:bottom="1701" w:left="1701" w:header="567" w:footer="851" w:gutter="0"/>
              <w:pgNumType w:start="0"/>
              <w:cols w:space="708"/>
              <w:titlePg/>
              <w:docGrid w:linePitch="360"/>
            </w:sectPr>
          </w:pPr>
          <w:r>
            <w:rPr>
              <w:noProof/>
            </w:rPr>
            <mc:AlternateContent>
              <mc:Choice Requires="wps">
                <w:drawing>
                  <wp:anchor distT="0" distB="0" distL="114300" distR="114300" simplePos="0" relativeHeight="251658240" behindDoc="0" locked="0" layoutInCell="1" allowOverlap="1" wp14:anchorId="15617FDC" wp14:editId="5872CB66">
                    <wp:simplePos x="0" y="0"/>
                    <wp:positionH relativeFrom="page">
                      <wp:align>center</wp:align>
                    </wp:positionH>
                    <wp:positionV relativeFrom="page">
                      <wp:posOffset>2467152</wp:posOffset>
                    </wp:positionV>
                    <wp:extent cx="5943600" cy="914400"/>
                    <wp:effectExtent l="0" t="0" r="0" b="3175"/>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76D7B7" w14:textId="2D60C4CE" w:rsidR="00EC0D40" w:rsidRDefault="00F76A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 xml:space="preserve">Modul </w:t>
                                    </w:r>
                                    <w:r>
                                      <w:rPr>
                                        <w:rFonts w:asciiTheme="majorHAnsi" w:eastAsiaTheme="majorEastAsia" w:hAnsiTheme="majorHAnsi" w:cstheme="majorBidi"/>
                                        <w:caps/>
                                        <w:color w:val="8496B0" w:themeColor="text2" w:themeTint="99"/>
                                        <w:sz w:val="64"/>
                                        <w:szCs w:val="64"/>
                                      </w:rPr>
                                      <w:t>431</w:t>
                                    </w:r>
                                  </w:p>
                                </w:sdtContent>
                              </w:sdt>
                              <w:p w14:paraId="743E4DAF" w14:textId="41525E16" w:rsidR="00EC0D40" w:rsidRDefault="00A731F3">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6AF4">
                                      <w:rPr>
                                        <w:color w:val="5B9BD5" w:themeColor="accent1"/>
                                        <w:sz w:val="36"/>
                                        <w:szCs w:val="36"/>
                                      </w:rPr>
                                      <w:t>Projektauftrag</w:t>
                                    </w:r>
                                  </w:sdtContent>
                                </w:sdt>
                                <w:r w:rsidR="00EC0D40">
                                  <w:rPr>
                                    <w:lang w:val="de-DE"/>
                                  </w:rPr>
                                  <w:t xml:space="preserve"> </w:t>
                                </w:r>
                              </w:p>
                              <w:p w14:paraId="15373A59" w14:textId="35EB1BA5" w:rsidR="00EC0D40" w:rsidRDefault="00EC0D40">
                                <w:pPr>
                                  <w:rPr>
                                    <w:sz w:val="32"/>
                                    <w:szCs w:val="32"/>
                                  </w:rPr>
                                </w:pPr>
                                <w:r w:rsidRPr="00952A3D">
                                  <w:rPr>
                                    <w:sz w:val="32"/>
                                    <w:szCs w:val="32"/>
                                  </w:rPr>
                                  <w:t>Justin Bauer</w:t>
                                </w:r>
                              </w:p>
                              <w:p w14:paraId="17904676" w14:textId="4257E9A0" w:rsidR="00F76AF4" w:rsidRDefault="00F76AF4">
                                <w:pPr>
                                  <w:rPr>
                                    <w:sz w:val="32"/>
                                    <w:szCs w:val="32"/>
                                  </w:rPr>
                                </w:pPr>
                                <w:r>
                                  <w:rPr>
                                    <w:sz w:val="32"/>
                                    <w:szCs w:val="32"/>
                                  </w:rPr>
                                  <w:t>Julia Tifner</w:t>
                                </w:r>
                              </w:p>
                              <w:p w14:paraId="41AA7298" w14:textId="544188CA" w:rsidR="00F76AF4" w:rsidRPr="00952A3D" w:rsidRDefault="00F76AF4">
                                <w:pPr>
                                  <w:rPr>
                                    <w:sz w:val="32"/>
                                    <w:szCs w:val="32"/>
                                  </w:rPr>
                                </w:pPr>
                                <w:r>
                                  <w:rPr>
                                    <w:sz w:val="32"/>
                                    <w:szCs w:val="32"/>
                                  </w:rPr>
                                  <w:t>Drilona Qarri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617FDC" id="_x0000_t202" coordsize="21600,21600" o:spt="202" path="m,l,21600r21600,l21600,xe">
                    <v:stroke joinstyle="miter"/>
                    <v:path gradientshapeok="t" o:connecttype="rect"/>
                  </v:shapetype>
                  <v:shape id="Textfeld 62" o:spid="_x0000_s1026" type="#_x0000_t202" style="position:absolute;margin-left:0;margin-top:194.25pt;width:468pt;height:1in;z-index:251658240;visibility:visible;mso-wrap-style:square;mso-width-percent:765;mso-wrap-distance-left:9pt;mso-wrap-distance-top:0;mso-wrap-distance-right:9pt;mso-wrap-distance-bottom:0;mso-position-horizontal:center;mso-position-horizontal-relative:page;mso-position-vertical:absolute;mso-position-vertical-relative:page;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76D7B7" w14:textId="2D60C4CE" w:rsidR="00EC0D40" w:rsidRDefault="00F76A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 xml:space="preserve">Modul </w:t>
                              </w:r>
                              <w:r>
                                <w:rPr>
                                  <w:rFonts w:asciiTheme="majorHAnsi" w:eastAsiaTheme="majorEastAsia" w:hAnsiTheme="majorHAnsi" w:cstheme="majorBidi"/>
                                  <w:caps/>
                                  <w:color w:val="8496B0" w:themeColor="text2" w:themeTint="99"/>
                                  <w:sz w:val="64"/>
                                  <w:szCs w:val="64"/>
                                </w:rPr>
                                <w:t>431</w:t>
                              </w:r>
                            </w:p>
                          </w:sdtContent>
                        </w:sdt>
                        <w:p w14:paraId="743E4DAF" w14:textId="41525E16" w:rsidR="00EC0D40" w:rsidRDefault="00A731F3">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6AF4">
                                <w:rPr>
                                  <w:color w:val="5B9BD5" w:themeColor="accent1"/>
                                  <w:sz w:val="36"/>
                                  <w:szCs w:val="36"/>
                                </w:rPr>
                                <w:t>Projektauftrag</w:t>
                              </w:r>
                            </w:sdtContent>
                          </w:sdt>
                          <w:r w:rsidR="00EC0D40">
                            <w:rPr>
                              <w:lang w:val="de-DE"/>
                            </w:rPr>
                            <w:t xml:space="preserve"> </w:t>
                          </w:r>
                        </w:p>
                        <w:p w14:paraId="15373A59" w14:textId="35EB1BA5" w:rsidR="00EC0D40" w:rsidRDefault="00EC0D40">
                          <w:pPr>
                            <w:rPr>
                              <w:sz w:val="32"/>
                              <w:szCs w:val="32"/>
                            </w:rPr>
                          </w:pPr>
                          <w:r w:rsidRPr="00952A3D">
                            <w:rPr>
                              <w:sz w:val="32"/>
                              <w:szCs w:val="32"/>
                            </w:rPr>
                            <w:t>Justin Bauer</w:t>
                          </w:r>
                        </w:p>
                        <w:p w14:paraId="17904676" w14:textId="4257E9A0" w:rsidR="00F76AF4" w:rsidRDefault="00F76AF4">
                          <w:pPr>
                            <w:rPr>
                              <w:sz w:val="32"/>
                              <w:szCs w:val="32"/>
                            </w:rPr>
                          </w:pPr>
                          <w:r>
                            <w:rPr>
                              <w:sz w:val="32"/>
                              <w:szCs w:val="32"/>
                            </w:rPr>
                            <w:t>Julia Tifner</w:t>
                          </w:r>
                        </w:p>
                        <w:p w14:paraId="41AA7298" w14:textId="544188CA" w:rsidR="00F76AF4" w:rsidRPr="00952A3D" w:rsidRDefault="00F76AF4">
                          <w:pPr>
                            <w:rPr>
                              <w:sz w:val="32"/>
                              <w:szCs w:val="32"/>
                            </w:rPr>
                          </w:pPr>
                          <w:r>
                            <w:rPr>
                              <w:sz w:val="32"/>
                              <w:szCs w:val="32"/>
                            </w:rPr>
                            <w:t>Drilona Qarri</w:t>
                          </w:r>
                        </w:p>
                      </w:txbxContent>
                    </v:textbox>
                    <w10:wrap anchorx="page" anchory="page"/>
                  </v:shape>
                </w:pict>
              </mc:Fallback>
            </mc:AlternateContent>
          </w:r>
          <w:r w:rsidR="00952A3D">
            <w:rPr>
              <w:noProof/>
            </w:rPr>
            <mc:AlternateContent>
              <mc:Choice Requires="wps">
                <w:drawing>
                  <wp:anchor distT="0" distB="0" distL="114300" distR="114300" simplePos="0" relativeHeight="251655168" behindDoc="0" locked="0" layoutInCell="1" allowOverlap="1" wp14:anchorId="46F1F5E6" wp14:editId="4B735D55">
                    <wp:simplePos x="0" y="0"/>
                    <wp:positionH relativeFrom="page">
                      <wp:align>center</wp:align>
                    </wp:positionH>
                    <wp:positionV relativeFrom="margin">
                      <wp:align>bottom</wp:align>
                    </wp:positionV>
                    <wp:extent cx="5943600" cy="374904"/>
                    <wp:effectExtent l="0" t="0" r="0" b="1143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91D15" w14:textId="1BB162B2" w:rsidR="00EC0D40" w:rsidRPr="00FD17DA" w:rsidRDefault="00EC0D40" w:rsidP="00952A3D">
                                <w:pPr>
                                  <w:pStyle w:val="KeinLeerraum"/>
                                  <w:jc w:val="right"/>
                                  <w:rPr>
                                    <w:szCs w:val="24"/>
                                  </w:rPr>
                                </w:pPr>
                                <w:r w:rsidRPr="00FD17DA">
                                  <w:rPr>
                                    <w:szCs w:val="24"/>
                                  </w:rPr>
                                  <w:t xml:space="preserve">Startdatum: </w:t>
                                </w:r>
                                <w:r w:rsidR="00625DCA">
                                  <w:rPr>
                                    <w:szCs w:val="24"/>
                                  </w:rPr>
                                  <w:t>10</w:t>
                                </w:r>
                                <w:r w:rsidRPr="00FD17DA">
                                  <w:rPr>
                                    <w:szCs w:val="24"/>
                                  </w:rPr>
                                  <w:t>.</w:t>
                                </w:r>
                                <w:r w:rsidR="00625DCA">
                                  <w:rPr>
                                    <w:szCs w:val="24"/>
                                  </w:rPr>
                                  <w:t>11</w:t>
                                </w:r>
                                <w:r w:rsidRPr="00FD17DA">
                                  <w:rPr>
                                    <w:szCs w:val="24"/>
                                  </w:rPr>
                                  <w:t>.2020</w:t>
                                </w:r>
                              </w:p>
                              <w:p w14:paraId="5B0D55F8" w14:textId="1B7257CB" w:rsidR="00EC0D40" w:rsidRPr="00FD17DA" w:rsidRDefault="00EC0D40" w:rsidP="00952A3D">
                                <w:pPr>
                                  <w:pStyle w:val="KeinLeerraum"/>
                                  <w:jc w:val="right"/>
                                  <w:rPr>
                                    <w:szCs w:val="24"/>
                                  </w:rPr>
                                </w:pPr>
                                <w:r w:rsidRPr="00FD17DA">
                                  <w:rPr>
                                    <w:szCs w:val="24"/>
                                  </w:rPr>
                                  <w:t xml:space="preserve">Abgabedatum: </w:t>
                                </w:r>
                                <w:r w:rsidR="001036B4">
                                  <w:rPr>
                                    <w:szCs w:val="24"/>
                                  </w:rPr>
                                  <w:t>26</w:t>
                                </w:r>
                                <w:r w:rsidRPr="00FD17DA">
                                  <w:rPr>
                                    <w:szCs w:val="24"/>
                                  </w:rPr>
                                  <w:t>.</w:t>
                                </w:r>
                                <w:r w:rsidR="001036B4">
                                  <w:rPr>
                                    <w:szCs w:val="24"/>
                                  </w:rPr>
                                  <w:t>1</w:t>
                                </w:r>
                                <w:r w:rsidRPr="00FD17DA">
                                  <w:rPr>
                                    <w:szCs w:val="24"/>
                                  </w:rPr>
                                  <w:t>.2020</w:t>
                                </w:r>
                              </w:p>
                              <w:p w14:paraId="28CC9D13" w14:textId="5F38ADB2" w:rsidR="00EC0D40" w:rsidRDefault="00F76AF4" w:rsidP="00952A3D">
                                <w:pPr>
                                  <w:pStyle w:val="KeinLeerraum"/>
                                  <w:jc w:val="right"/>
                                  <w:rPr>
                                    <w:szCs w:val="24"/>
                                  </w:rPr>
                                </w:pPr>
                                <w:r>
                                  <w:rPr>
                                    <w:szCs w:val="24"/>
                                  </w:rPr>
                                  <w:t>Lehrperson</w:t>
                                </w:r>
                                <w:r w:rsidR="00EC0D40" w:rsidRPr="00FD17DA">
                                  <w:rPr>
                                    <w:szCs w:val="24"/>
                                  </w:rPr>
                                  <w:t xml:space="preserve">:  </w:t>
                                </w:r>
                                <w:r>
                                  <w:rPr>
                                    <w:szCs w:val="24"/>
                                  </w:rPr>
                                  <w:t xml:space="preserve"> F. Huber</w:t>
                                </w:r>
                              </w:p>
                              <w:p w14:paraId="1C6C784F" w14:textId="15E6943D" w:rsidR="00F76AF4" w:rsidRDefault="00F76AF4" w:rsidP="00952A3D">
                                <w:pPr>
                                  <w:pStyle w:val="KeinLeerraum"/>
                                  <w:jc w:val="right"/>
                                  <w:rPr>
                                    <w:color w:val="5B9BD5" w:themeColor="accent1"/>
                                    <w:sz w:val="36"/>
                                    <w:szCs w:val="36"/>
                                  </w:rPr>
                                </w:pPr>
                                <w:r>
                                  <w:rPr>
                                    <w:szCs w:val="24"/>
                                  </w:rPr>
                                  <w:t>TBZ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F1F5E6" id="Textfeld 69" o:spid="_x0000_s1027" type="#_x0000_t202" style="position:absolute;margin-left:0;margin-top:0;width:468pt;height:29.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" filled="f" stroked="f" strokeweight=".5pt">
                    <v:textbox style="mso-fit-shape-to-text:t" inset="0,0,0,0">
                      <w:txbxContent>
                        <w:p w14:paraId="05E91D15" w14:textId="1BB162B2" w:rsidR="00EC0D40" w:rsidRPr="00FD17DA" w:rsidRDefault="00EC0D40" w:rsidP="00952A3D">
                          <w:pPr>
                            <w:pStyle w:val="KeinLeerraum"/>
                            <w:jc w:val="right"/>
                            <w:rPr>
                              <w:szCs w:val="24"/>
                            </w:rPr>
                          </w:pPr>
                          <w:r w:rsidRPr="00FD17DA">
                            <w:rPr>
                              <w:szCs w:val="24"/>
                            </w:rPr>
                            <w:t xml:space="preserve">Startdatum: </w:t>
                          </w:r>
                          <w:r w:rsidR="00625DCA">
                            <w:rPr>
                              <w:szCs w:val="24"/>
                            </w:rPr>
                            <w:t>10</w:t>
                          </w:r>
                          <w:r w:rsidRPr="00FD17DA">
                            <w:rPr>
                              <w:szCs w:val="24"/>
                            </w:rPr>
                            <w:t>.</w:t>
                          </w:r>
                          <w:r w:rsidR="00625DCA">
                            <w:rPr>
                              <w:szCs w:val="24"/>
                            </w:rPr>
                            <w:t>11</w:t>
                          </w:r>
                          <w:r w:rsidRPr="00FD17DA">
                            <w:rPr>
                              <w:szCs w:val="24"/>
                            </w:rPr>
                            <w:t>.2020</w:t>
                          </w:r>
                        </w:p>
                        <w:p w14:paraId="5B0D55F8" w14:textId="1B7257CB" w:rsidR="00EC0D40" w:rsidRPr="00FD17DA" w:rsidRDefault="00EC0D40" w:rsidP="00952A3D">
                          <w:pPr>
                            <w:pStyle w:val="KeinLeerraum"/>
                            <w:jc w:val="right"/>
                            <w:rPr>
                              <w:szCs w:val="24"/>
                            </w:rPr>
                          </w:pPr>
                          <w:r w:rsidRPr="00FD17DA">
                            <w:rPr>
                              <w:szCs w:val="24"/>
                            </w:rPr>
                            <w:t xml:space="preserve">Abgabedatum: </w:t>
                          </w:r>
                          <w:r w:rsidR="001036B4">
                            <w:rPr>
                              <w:szCs w:val="24"/>
                            </w:rPr>
                            <w:t>26</w:t>
                          </w:r>
                          <w:r w:rsidRPr="00FD17DA">
                            <w:rPr>
                              <w:szCs w:val="24"/>
                            </w:rPr>
                            <w:t>.</w:t>
                          </w:r>
                          <w:r w:rsidR="001036B4">
                            <w:rPr>
                              <w:szCs w:val="24"/>
                            </w:rPr>
                            <w:t>1</w:t>
                          </w:r>
                          <w:r w:rsidRPr="00FD17DA">
                            <w:rPr>
                              <w:szCs w:val="24"/>
                            </w:rPr>
                            <w:t>.2020</w:t>
                          </w:r>
                        </w:p>
                        <w:p w14:paraId="28CC9D13" w14:textId="5F38ADB2" w:rsidR="00EC0D40" w:rsidRDefault="00F76AF4" w:rsidP="00952A3D">
                          <w:pPr>
                            <w:pStyle w:val="KeinLeerraum"/>
                            <w:jc w:val="right"/>
                            <w:rPr>
                              <w:szCs w:val="24"/>
                            </w:rPr>
                          </w:pPr>
                          <w:r>
                            <w:rPr>
                              <w:szCs w:val="24"/>
                            </w:rPr>
                            <w:t>Lehrperson</w:t>
                          </w:r>
                          <w:r w:rsidR="00EC0D40" w:rsidRPr="00FD17DA">
                            <w:rPr>
                              <w:szCs w:val="24"/>
                            </w:rPr>
                            <w:t xml:space="preserve">:  </w:t>
                          </w:r>
                          <w:r>
                            <w:rPr>
                              <w:szCs w:val="24"/>
                            </w:rPr>
                            <w:t xml:space="preserve"> F. Huber</w:t>
                          </w:r>
                        </w:p>
                        <w:p w14:paraId="1C6C784F" w14:textId="15E6943D" w:rsidR="00F76AF4" w:rsidRDefault="00F76AF4" w:rsidP="00952A3D">
                          <w:pPr>
                            <w:pStyle w:val="KeinLeerraum"/>
                            <w:jc w:val="right"/>
                            <w:rPr>
                              <w:color w:val="5B9BD5" w:themeColor="accent1"/>
                              <w:sz w:val="36"/>
                              <w:szCs w:val="36"/>
                            </w:rPr>
                          </w:pPr>
                          <w:r>
                            <w:rPr>
                              <w:szCs w:val="24"/>
                            </w:rPr>
                            <w:t>TBZ</w:t>
                          </w:r>
                        </w:p>
                      </w:txbxContent>
                    </v:textbox>
                    <w10:wrap anchorx="page" anchory="margin"/>
                  </v:shape>
                </w:pict>
              </mc:Fallback>
            </mc:AlternateContent>
          </w:r>
        </w:p>
        <w:p w14:paraId="30D3B382" w14:textId="77777777" w:rsidR="001F2EA6" w:rsidRDefault="00A731F3">
          <w:pPr>
            <w:rPr>
              <w:color w:val="5B9BD5" w:themeColor="accent1"/>
            </w:rPr>
          </w:pPr>
        </w:p>
      </w:sdtContent>
    </w:sdt>
    <w:sdt>
      <w:sdtPr>
        <w:rPr>
          <w:rFonts w:ascii="Calibri" w:eastAsia="Times New Roman" w:hAnsi="Calibri" w:cs="Times New Roman"/>
          <w:color w:val="auto"/>
          <w:sz w:val="24"/>
          <w:szCs w:val="20"/>
          <w:lang w:val="de-DE"/>
        </w:rPr>
        <w:id w:val="-1157602148"/>
        <w:docPartObj>
          <w:docPartGallery w:val="Table of Contents"/>
          <w:docPartUnique/>
        </w:docPartObj>
      </w:sdtPr>
      <w:sdtEndPr>
        <w:rPr>
          <w:b/>
          <w:bCs/>
        </w:rPr>
      </w:sdtEndPr>
      <w:sdtContent>
        <w:p w14:paraId="449A4596" w14:textId="77777777" w:rsidR="00952A3D" w:rsidRDefault="00952A3D">
          <w:pPr>
            <w:pStyle w:val="Inhaltsverzeichnisberschrift"/>
          </w:pPr>
          <w:r>
            <w:rPr>
              <w:lang w:val="de-DE"/>
            </w:rPr>
            <w:t>Inhalt</w:t>
          </w:r>
        </w:p>
        <w:p w14:paraId="09188DD3" w14:textId="40D1AA20" w:rsidR="009D2DE6" w:rsidRDefault="00952A3D">
          <w:pPr>
            <w:pStyle w:val="Verzeichnis1"/>
            <w:tabs>
              <w:tab w:val="left" w:pos="44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249798" w:history="1">
            <w:r w:rsidR="009D2DE6" w:rsidRPr="000770F2">
              <w:rPr>
                <w:rStyle w:val="Hyperlink"/>
                <w:noProof/>
              </w:rPr>
              <w:t>1.</w:t>
            </w:r>
            <w:r w:rsidR="009D2DE6">
              <w:rPr>
                <w:rFonts w:asciiTheme="minorHAnsi" w:eastAsiaTheme="minorEastAsia" w:hAnsiTheme="minorHAnsi" w:cstheme="minorBidi"/>
                <w:noProof/>
                <w:sz w:val="22"/>
                <w:szCs w:val="22"/>
              </w:rPr>
              <w:tab/>
            </w:r>
            <w:r w:rsidR="009D2DE6" w:rsidRPr="000770F2">
              <w:rPr>
                <w:rStyle w:val="Hyperlink"/>
                <w:noProof/>
              </w:rPr>
              <w:t>Einleitung</w:t>
            </w:r>
            <w:r w:rsidR="009D2DE6">
              <w:rPr>
                <w:noProof/>
                <w:webHidden/>
              </w:rPr>
              <w:tab/>
            </w:r>
            <w:r w:rsidR="009D2DE6">
              <w:rPr>
                <w:noProof/>
                <w:webHidden/>
              </w:rPr>
              <w:fldChar w:fldCharType="begin"/>
            </w:r>
            <w:r w:rsidR="009D2DE6">
              <w:rPr>
                <w:noProof/>
                <w:webHidden/>
              </w:rPr>
              <w:instrText xml:space="preserve"> PAGEREF _Toc62249798 \h </w:instrText>
            </w:r>
            <w:r w:rsidR="009D2DE6">
              <w:rPr>
                <w:noProof/>
                <w:webHidden/>
              </w:rPr>
            </w:r>
            <w:r w:rsidR="009D2DE6">
              <w:rPr>
                <w:noProof/>
                <w:webHidden/>
              </w:rPr>
              <w:fldChar w:fldCharType="separate"/>
            </w:r>
            <w:r w:rsidR="00CD70B7">
              <w:rPr>
                <w:noProof/>
                <w:webHidden/>
              </w:rPr>
              <w:t>3</w:t>
            </w:r>
            <w:r w:rsidR="009D2DE6">
              <w:rPr>
                <w:noProof/>
                <w:webHidden/>
              </w:rPr>
              <w:fldChar w:fldCharType="end"/>
            </w:r>
          </w:hyperlink>
        </w:p>
        <w:p w14:paraId="0E0587FC" w14:textId="15E67DBB"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799" w:history="1">
            <w:r w:rsidRPr="000770F2">
              <w:rPr>
                <w:rStyle w:val="Hyperlink"/>
                <w:noProof/>
              </w:rPr>
              <w:t>2.</w:t>
            </w:r>
            <w:r>
              <w:rPr>
                <w:rFonts w:asciiTheme="minorHAnsi" w:eastAsiaTheme="minorEastAsia" w:hAnsiTheme="minorHAnsi" w:cstheme="minorBidi"/>
                <w:noProof/>
                <w:sz w:val="22"/>
                <w:szCs w:val="22"/>
              </w:rPr>
              <w:tab/>
            </w:r>
            <w:r w:rsidRPr="000770F2">
              <w:rPr>
                <w:rStyle w:val="Hyperlink"/>
                <w:noProof/>
              </w:rPr>
              <w:t>Aufgabenstellung</w:t>
            </w:r>
            <w:r>
              <w:rPr>
                <w:noProof/>
                <w:webHidden/>
              </w:rPr>
              <w:tab/>
            </w:r>
            <w:r>
              <w:rPr>
                <w:noProof/>
                <w:webHidden/>
              </w:rPr>
              <w:fldChar w:fldCharType="begin"/>
            </w:r>
            <w:r>
              <w:rPr>
                <w:noProof/>
                <w:webHidden/>
              </w:rPr>
              <w:instrText xml:space="preserve"> PAGEREF _Toc62249799 \h </w:instrText>
            </w:r>
            <w:r>
              <w:rPr>
                <w:noProof/>
                <w:webHidden/>
              </w:rPr>
            </w:r>
            <w:r>
              <w:rPr>
                <w:noProof/>
                <w:webHidden/>
              </w:rPr>
              <w:fldChar w:fldCharType="separate"/>
            </w:r>
            <w:r w:rsidR="00CD70B7">
              <w:rPr>
                <w:noProof/>
                <w:webHidden/>
              </w:rPr>
              <w:t>3</w:t>
            </w:r>
            <w:r>
              <w:rPr>
                <w:noProof/>
                <w:webHidden/>
              </w:rPr>
              <w:fldChar w:fldCharType="end"/>
            </w:r>
          </w:hyperlink>
        </w:p>
        <w:p w14:paraId="053E8819" w14:textId="24F2188F"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0" w:history="1">
            <w:r w:rsidRPr="000770F2">
              <w:rPr>
                <w:rStyle w:val="Hyperlink"/>
                <w:noProof/>
              </w:rPr>
              <w:t>2.1</w:t>
            </w:r>
            <w:r>
              <w:rPr>
                <w:rFonts w:asciiTheme="minorHAnsi" w:eastAsiaTheme="minorEastAsia" w:hAnsiTheme="minorHAnsi" w:cstheme="minorBidi"/>
                <w:noProof/>
                <w:sz w:val="22"/>
                <w:szCs w:val="22"/>
              </w:rPr>
              <w:tab/>
            </w:r>
            <w:r w:rsidRPr="000770F2">
              <w:rPr>
                <w:rStyle w:val="Hyperlink"/>
                <w:noProof/>
              </w:rPr>
              <w:t>Funktionen der Internetseite</w:t>
            </w:r>
            <w:r>
              <w:rPr>
                <w:noProof/>
                <w:webHidden/>
              </w:rPr>
              <w:tab/>
            </w:r>
            <w:r>
              <w:rPr>
                <w:noProof/>
                <w:webHidden/>
              </w:rPr>
              <w:fldChar w:fldCharType="begin"/>
            </w:r>
            <w:r>
              <w:rPr>
                <w:noProof/>
                <w:webHidden/>
              </w:rPr>
              <w:instrText xml:space="preserve"> PAGEREF _Toc62249800 \h </w:instrText>
            </w:r>
            <w:r>
              <w:rPr>
                <w:noProof/>
                <w:webHidden/>
              </w:rPr>
            </w:r>
            <w:r>
              <w:rPr>
                <w:noProof/>
                <w:webHidden/>
              </w:rPr>
              <w:fldChar w:fldCharType="separate"/>
            </w:r>
            <w:r w:rsidR="00CD70B7">
              <w:rPr>
                <w:noProof/>
                <w:webHidden/>
              </w:rPr>
              <w:t>3</w:t>
            </w:r>
            <w:r>
              <w:rPr>
                <w:noProof/>
                <w:webHidden/>
              </w:rPr>
              <w:fldChar w:fldCharType="end"/>
            </w:r>
          </w:hyperlink>
        </w:p>
        <w:p w14:paraId="4AF7C760" w14:textId="2F01E794"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801" w:history="1">
            <w:r w:rsidRPr="000770F2">
              <w:rPr>
                <w:rStyle w:val="Hyperlink"/>
                <w:noProof/>
              </w:rPr>
              <w:t>3.</w:t>
            </w:r>
            <w:r>
              <w:rPr>
                <w:rFonts w:asciiTheme="minorHAnsi" w:eastAsiaTheme="minorEastAsia" w:hAnsiTheme="minorHAnsi" w:cstheme="minorBidi"/>
                <w:noProof/>
                <w:sz w:val="22"/>
                <w:szCs w:val="22"/>
              </w:rPr>
              <w:tab/>
            </w:r>
            <w:r w:rsidRPr="000770F2">
              <w:rPr>
                <w:rStyle w:val="Hyperlink"/>
                <w:noProof/>
              </w:rPr>
              <w:t>Zeitplanung</w:t>
            </w:r>
            <w:r>
              <w:rPr>
                <w:noProof/>
                <w:webHidden/>
              </w:rPr>
              <w:tab/>
            </w:r>
            <w:r>
              <w:rPr>
                <w:noProof/>
                <w:webHidden/>
              </w:rPr>
              <w:fldChar w:fldCharType="begin"/>
            </w:r>
            <w:r>
              <w:rPr>
                <w:noProof/>
                <w:webHidden/>
              </w:rPr>
              <w:instrText xml:space="preserve"> PAGEREF _Toc62249801 \h </w:instrText>
            </w:r>
            <w:r>
              <w:rPr>
                <w:noProof/>
                <w:webHidden/>
              </w:rPr>
            </w:r>
            <w:r>
              <w:rPr>
                <w:noProof/>
                <w:webHidden/>
              </w:rPr>
              <w:fldChar w:fldCharType="separate"/>
            </w:r>
            <w:r w:rsidR="00CD70B7">
              <w:rPr>
                <w:noProof/>
                <w:webHidden/>
              </w:rPr>
              <w:t>2</w:t>
            </w:r>
            <w:r>
              <w:rPr>
                <w:noProof/>
                <w:webHidden/>
              </w:rPr>
              <w:fldChar w:fldCharType="end"/>
            </w:r>
          </w:hyperlink>
        </w:p>
        <w:p w14:paraId="1EA892BB" w14:textId="51D182EA"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802" w:history="1">
            <w:r w:rsidRPr="000770F2">
              <w:rPr>
                <w:rStyle w:val="Hyperlink"/>
                <w:noProof/>
              </w:rPr>
              <w:t>4.</w:t>
            </w:r>
            <w:r>
              <w:rPr>
                <w:rFonts w:asciiTheme="minorHAnsi" w:eastAsiaTheme="minorEastAsia" w:hAnsiTheme="minorHAnsi" w:cstheme="minorBidi"/>
                <w:noProof/>
                <w:sz w:val="22"/>
                <w:szCs w:val="22"/>
              </w:rPr>
              <w:tab/>
            </w:r>
            <w:r w:rsidRPr="000770F2">
              <w:rPr>
                <w:rStyle w:val="Hyperlink"/>
                <w:noProof/>
              </w:rPr>
              <w:t>Informieren</w:t>
            </w:r>
            <w:r>
              <w:rPr>
                <w:noProof/>
                <w:webHidden/>
              </w:rPr>
              <w:tab/>
            </w:r>
            <w:r>
              <w:rPr>
                <w:noProof/>
                <w:webHidden/>
              </w:rPr>
              <w:fldChar w:fldCharType="begin"/>
            </w:r>
            <w:r>
              <w:rPr>
                <w:noProof/>
                <w:webHidden/>
              </w:rPr>
              <w:instrText xml:space="preserve"> PAGEREF _Toc62249802 \h </w:instrText>
            </w:r>
            <w:r>
              <w:rPr>
                <w:noProof/>
                <w:webHidden/>
              </w:rPr>
            </w:r>
            <w:r>
              <w:rPr>
                <w:noProof/>
                <w:webHidden/>
              </w:rPr>
              <w:fldChar w:fldCharType="separate"/>
            </w:r>
            <w:r w:rsidR="00CD70B7">
              <w:rPr>
                <w:noProof/>
                <w:webHidden/>
              </w:rPr>
              <w:t>3</w:t>
            </w:r>
            <w:r>
              <w:rPr>
                <w:noProof/>
                <w:webHidden/>
              </w:rPr>
              <w:fldChar w:fldCharType="end"/>
            </w:r>
          </w:hyperlink>
        </w:p>
        <w:p w14:paraId="4411D624" w14:textId="7F437C17"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3" w:history="1">
            <w:r w:rsidRPr="000770F2">
              <w:rPr>
                <w:rStyle w:val="Hyperlink"/>
                <w:noProof/>
              </w:rPr>
              <w:t>4.1</w:t>
            </w:r>
            <w:r>
              <w:rPr>
                <w:rFonts w:asciiTheme="minorHAnsi" w:eastAsiaTheme="minorEastAsia" w:hAnsiTheme="minorHAnsi" w:cstheme="minorBidi"/>
                <w:noProof/>
                <w:sz w:val="22"/>
                <w:szCs w:val="22"/>
              </w:rPr>
              <w:tab/>
            </w:r>
            <w:r w:rsidRPr="000770F2">
              <w:rPr>
                <w:rStyle w:val="Hyperlink"/>
                <w:noProof/>
              </w:rPr>
              <w:t>Projekt Auswahl</w:t>
            </w:r>
            <w:r>
              <w:rPr>
                <w:noProof/>
                <w:webHidden/>
              </w:rPr>
              <w:tab/>
            </w:r>
            <w:r>
              <w:rPr>
                <w:noProof/>
                <w:webHidden/>
              </w:rPr>
              <w:fldChar w:fldCharType="begin"/>
            </w:r>
            <w:r>
              <w:rPr>
                <w:noProof/>
                <w:webHidden/>
              </w:rPr>
              <w:instrText xml:space="preserve"> PAGEREF _Toc62249803 \h </w:instrText>
            </w:r>
            <w:r>
              <w:rPr>
                <w:noProof/>
                <w:webHidden/>
              </w:rPr>
            </w:r>
            <w:r>
              <w:rPr>
                <w:noProof/>
                <w:webHidden/>
              </w:rPr>
              <w:fldChar w:fldCharType="separate"/>
            </w:r>
            <w:r w:rsidR="00CD70B7">
              <w:rPr>
                <w:noProof/>
                <w:webHidden/>
              </w:rPr>
              <w:t>3</w:t>
            </w:r>
            <w:r>
              <w:rPr>
                <w:noProof/>
                <w:webHidden/>
              </w:rPr>
              <w:fldChar w:fldCharType="end"/>
            </w:r>
          </w:hyperlink>
        </w:p>
        <w:p w14:paraId="7B51047B" w14:textId="2145A015"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804" w:history="1">
            <w:r w:rsidRPr="000770F2">
              <w:rPr>
                <w:rStyle w:val="Hyperlink"/>
                <w:noProof/>
              </w:rPr>
              <w:t>5.</w:t>
            </w:r>
            <w:r>
              <w:rPr>
                <w:rFonts w:asciiTheme="minorHAnsi" w:eastAsiaTheme="minorEastAsia" w:hAnsiTheme="minorHAnsi" w:cstheme="minorBidi"/>
                <w:noProof/>
                <w:sz w:val="22"/>
                <w:szCs w:val="22"/>
              </w:rPr>
              <w:tab/>
            </w:r>
            <w:r w:rsidRPr="000770F2">
              <w:rPr>
                <w:rStyle w:val="Hyperlink"/>
                <w:noProof/>
              </w:rPr>
              <w:t>Planung</w:t>
            </w:r>
            <w:r>
              <w:rPr>
                <w:noProof/>
                <w:webHidden/>
              </w:rPr>
              <w:tab/>
            </w:r>
            <w:r>
              <w:rPr>
                <w:noProof/>
                <w:webHidden/>
              </w:rPr>
              <w:fldChar w:fldCharType="begin"/>
            </w:r>
            <w:r>
              <w:rPr>
                <w:noProof/>
                <w:webHidden/>
              </w:rPr>
              <w:instrText xml:space="preserve"> PAGEREF _Toc62249804 \h </w:instrText>
            </w:r>
            <w:r>
              <w:rPr>
                <w:noProof/>
                <w:webHidden/>
              </w:rPr>
            </w:r>
            <w:r>
              <w:rPr>
                <w:noProof/>
                <w:webHidden/>
              </w:rPr>
              <w:fldChar w:fldCharType="separate"/>
            </w:r>
            <w:r w:rsidR="00CD70B7">
              <w:rPr>
                <w:noProof/>
                <w:webHidden/>
              </w:rPr>
              <w:t>4</w:t>
            </w:r>
            <w:r>
              <w:rPr>
                <w:noProof/>
                <w:webHidden/>
              </w:rPr>
              <w:fldChar w:fldCharType="end"/>
            </w:r>
          </w:hyperlink>
        </w:p>
        <w:p w14:paraId="6E25E7FB" w14:textId="314EECEC"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5" w:history="1">
            <w:r w:rsidRPr="000770F2">
              <w:rPr>
                <w:rStyle w:val="Hyperlink"/>
                <w:noProof/>
              </w:rPr>
              <w:t>5.1</w:t>
            </w:r>
            <w:r>
              <w:rPr>
                <w:rFonts w:asciiTheme="minorHAnsi" w:eastAsiaTheme="minorEastAsia" w:hAnsiTheme="minorHAnsi" w:cstheme="minorBidi"/>
                <w:noProof/>
                <w:sz w:val="22"/>
                <w:szCs w:val="22"/>
              </w:rPr>
              <w:tab/>
            </w:r>
            <w:r w:rsidRPr="000770F2">
              <w:rPr>
                <w:rStyle w:val="Hyperlink"/>
                <w:noProof/>
              </w:rPr>
              <w:t>Zeitplanung</w:t>
            </w:r>
            <w:r>
              <w:rPr>
                <w:noProof/>
                <w:webHidden/>
              </w:rPr>
              <w:tab/>
            </w:r>
            <w:r>
              <w:rPr>
                <w:noProof/>
                <w:webHidden/>
              </w:rPr>
              <w:fldChar w:fldCharType="begin"/>
            </w:r>
            <w:r>
              <w:rPr>
                <w:noProof/>
                <w:webHidden/>
              </w:rPr>
              <w:instrText xml:space="preserve"> PAGEREF _Toc62249805 \h </w:instrText>
            </w:r>
            <w:r>
              <w:rPr>
                <w:noProof/>
                <w:webHidden/>
              </w:rPr>
            </w:r>
            <w:r>
              <w:rPr>
                <w:noProof/>
                <w:webHidden/>
              </w:rPr>
              <w:fldChar w:fldCharType="separate"/>
            </w:r>
            <w:r w:rsidR="00CD70B7">
              <w:rPr>
                <w:noProof/>
                <w:webHidden/>
              </w:rPr>
              <w:t>4</w:t>
            </w:r>
            <w:r>
              <w:rPr>
                <w:noProof/>
                <w:webHidden/>
              </w:rPr>
              <w:fldChar w:fldCharType="end"/>
            </w:r>
          </w:hyperlink>
        </w:p>
        <w:p w14:paraId="3F41676B" w14:textId="2F63A9D9"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6" w:history="1">
            <w:r w:rsidRPr="000770F2">
              <w:rPr>
                <w:rStyle w:val="Hyperlink"/>
                <w:noProof/>
              </w:rPr>
              <w:t>5.2</w:t>
            </w:r>
            <w:r>
              <w:rPr>
                <w:rFonts w:asciiTheme="minorHAnsi" w:eastAsiaTheme="minorEastAsia" w:hAnsiTheme="minorHAnsi" w:cstheme="minorBidi"/>
                <w:noProof/>
                <w:sz w:val="22"/>
                <w:szCs w:val="22"/>
              </w:rPr>
              <w:tab/>
            </w:r>
            <w:r w:rsidRPr="000770F2">
              <w:rPr>
                <w:rStyle w:val="Hyperlink"/>
                <w:noProof/>
              </w:rPr>
              <w:t>Aufgabenaufteilung</w:t>
            </w:r>
            <w:r>
              <w:rPr>
                <w:noProof/>
                <w:webHidden/>
              </w:rPr>
              <w:tab/>
            </w:r>
            <w:r>
              <w:rPr>
                <w:noProof/>
                <w:webHidden/>
              </w:rPr>
              <w:fldChar w:fldCharType="begin"/>
            </w:r>
            <w:r>
              <w:rPr>
                <w:noProof/>
                <w:webHidden/>
              </w:rPr>
              <w:instrText xml:space="preserve"> PAGEREF _Toc62249806 \h </w:instrText>
            </w:r>
            <w:r>
              <w:rPr>
                <w:noProof/>
                <w:webHidden/>
              </w:rPr>
            </w:r>
            <w:r>
              <w:rPr>
                <w:noProof/>
                <w:webHidden/>
              </w:rPr>
              <w:fldChar w:fldCharType="separate"/>
            </w:r>
            <w:r w:rsidR="00CD70B7">
              <w:rPr>
                <w:noProof/>
                <w:webHidden/>
              </w:rPr>
              <w:t>4</w:t>
            </w:r>
            <w:r>
              <w:rPr>
                <w:noProof/>
                <w:webHidden/>
              </w:rPr>
              <w:fldChar w:fldCharType="end"/>
            </w:r>
          </w:hyperlink>
        </w:p>
        <w:p w14:paraId="4B29489D" w14:textId="14CBA3FB"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807" w:history="1">
            <w:r w:rsidRPr="000770F2">
              <w:rPr>
                <w:rStyle w:val="Hyperlink"/>
                <w:noProof/>
              </w:rPr>
              <w:t>6.</w:t>
            </w:r>
            <w:r>
              <w:rPr>
                <w:rFonts w:asciiTheme="minorHAnsi" w:eastAsiaTheme="minorEastAsia" w:hAnsiTheme="minorHAnsi" w:cstheme="minorBidi"/>
                <w:noProof/>
                <w:sz w:val="22"/>
                <w:szCs w:val="22"/>
              </w:rPr>
              <w:tab/>
            </w:r>
            <w:r w:rsidRPr="000770F2">
              <w:rPr>
                <w:rStyle w:val="Hyperlink"/>
                <w:noProof/>
              </w:rPr>
              <w:t>Entscheiden</w:t>
            </w:r>
            <w:r>
              <w:rPr>
                <w:noProof/>
                <w:webHidden/>
              </w:rPr>
              <w:tab/>
            </w:r>
            <w:r>
              <w:rPr>
                <w:noProof/>
                <w:webHidden/>
              </w:rPr>
              <w:fldChar w:fldCharType="begin"/>
            </w:r>
            <w:r>
              <w:rPr>
                <w:noProof/>
                <w:webHidden/>
              </w:rPr>
              <w:instrText xml:space="preserve"> PAGEREF _Toc62249807 \h </w:instrText>
            </w:r>
            <w:r>
              <w:rPr>
                <w:noProof/>
                <w:webHidden/>
              </w:rPr>
            </w:r>
            <w:r>
              <w:rPr>
                <w:noProof/>
                <w:webHidden/>
              </w:rPr>
              <w:fldChar w:fldCharType="separate"/>
            </w:r>
            <w:r w:rsidR="00CD70B7">
              <w:rPr>
                <w:noProof/>
                <w:webHidden/>
              </w:rPr>
              <w:t>5</w:t>
            </w:r>
            <w:r>
              <w:rPr>
                <w:noProof/>
                <w:webHidden/>
              </w:rPr>
              <w:fldChar w:fldCharType="end"/>
            </w:r>
          </w:hyperlink>
        </w:p>
        <w:p w14:paraId="09D39996" w14:textId="3E27FD51"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8" w:history="1">
            <w:r w:rsidRPr="000770F2">
              <w:rPr>
                <w:rStyle w:val="Hyperlink"/>
                <w:noProof/>
              </w:rPr>
              <w:t>6.1</w:t>
            </w:r>
            <w:r>
              <w:rPr>
                <w:rFonts w:asciiTheme="minorHAnsi" w:eastAsiaTheme="minorEastAsia" w:hAnsiTheme="minorHAnsi" w:cstheme="minorBidi"/>
                <w:noProof/>
                <w:sz w:val="22"/>
                <w:szCs w:val="22"/>
              </w:rPr>
              <w:tab/>
            </w:r>
            <w:r w:rsidRPr="000770F2">
              <w:rPr>
                <w:rStyle w:val="Hyperlink"/>
                <w:noProof/>
              </w:rPr>
              <w:t>Anforderungen</w:t>
            </w:r>
            <w:r>
              <w:rPr>
                <w:noProof/>
                <w:webHidden/>
              </w:rPr>
              <w:tab/>
            </w:r>
            <w:r>
              <w:rPr>
                <w:noProof/>
                <w:webHidden/>
              </w:rPr>
              <w:fldChar w:fldCharType="begin"/>
            </w:r>
            <w:r>
              <w:rPr>
                <w:noProof/>
                <w:webHidden/>
              </w:rPr>
              <w:instrText xml:space="preserve"> PAGEREF _Toc62249808 \h </w:instrText>
            </w:r>
            <w:r>
              <w:rPr>
                <w:noProof/>
                <w:webHidden/>
              </w:rPr>
            </w:r>
            <w:r>
              <w:rPr>
                <w:noProof/>
                <w:webHidden/>
              </w:rPr>
              <w:fldChar w:fldCharType="separate"/>
            </w:r>
            <w:r w:rsidR="00CD70B7">
              <w:rPr>
                <w:noProof/>
                <w:webHidden/>
              </w:rPr>
              <w:t>5</w:t>
            </w:r>
            <w:r>
              <w:rPr>
                <w:noProof/>
                <w:webHidden/>
              </w:rPr>
              <w:fldChar w:fldCharType="end"/>
            </w:r>
          </w:hyperlink>
        </w:p>
        <w:p w14:paraId="15B7CE36" w14:textId="3B86574D"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09" w:history="1">
            <w:r w:rsidRPr="000770F2">
              <w:rPr>
                <w:rStyle w:val="Hyperlink"/>
                <w:noProof/>
              </w:rPr>
              <w:t>6.2</w:t>
            </w:r>
            <w:r>
              <w:rPr>
                <w:rFonts w:asciiTheme="minorHAnsi" w:eastAsiaTheme="minorEastAsia" w:hAnsiTheme="minorHAnsi" w:cstheme="minorBidi"/>
                <w:noProof/>
                <w:sz w:val="22"/>
                <w:szCs w:val="22"/>
              </w:rPr>
              <w:tab/>
            </w:r>
            <w:r w:rsidRPr="000770F2">
              <w:rPr>
                <w:rStyle w:val="Hyperlink"/>
                <w:noProof/>
              </w:rPr>
              <w:t>Tools</w:t>
            </w:r>
            <w:r>
              <w:rPr>
                <w:noProof/>
                <w:webHidden/>
              </w:rPr>
              <w:tab/>
            </w:r>
            <w:r>
              <w:rPr>
                <w:noProof/>
                <w:webHidden/>
              </w:rPr>
              <w:fldChar w:fldCharType="begin"/>
            </w:r>
            <w:r>
              <w:rPr>
                <w:noProof/>
                <w:webHidden/>
              </w:rPr>
              <w:instrText xml:space="preserve"> PAGEREF _Toc62249809 \h </w:instrText>
            </w:r>
            <w:r>
              <w:rPr>
                <w:noProof/>
                <w:webHidden/>
              </w:rPr>
            </w:r>
            <w:r>
              <w:rPr>
                <w:noProof/>
                <w:webHidden/>
              </w:rPr>
              <w:fldChar w:fldCharType="separate"/>
            </w:r>
            <w:r w:rsidR="00CD70B7">
              <w:rPr>
                <w:noProof/>
                <w:webHidden/>
              </w:rPr>
              <w:t>5</w:t>
            </w:r>
            <w:r>
              <w:rPr>
                <w:noProof/>
                <w:webHidden/>
              </w:rPr>
              <w:fldChar w:fldCharType="end"/>
            </w:r>
          </w:hyperlink>
        </w:p>
        <w:p w14:paraId="476EA25E" w14:textId="67498DE5" w:rsidR="009D2DE6" w:rsidRDefault="009D2DE6">
          <w:pPr>
            <w:pStyle w:val="Verzeichnis1"/>
            <w:tabs>
              <w:tab w:val="left" w:pos="440"/>
              <w:tab w:val="right" w:leader="dot" w:pos="9061"/>
            </w:tabs>
            <w:rPr>
              <w:rFonts w:asciiTheme="minorHAnsi" w:eastAsiaTheme="minorEastAsia" w:hAnsiTheme="minorHAnsi" w:cstheme="minorBidi"/>
              <w:noProof/>
              <w:sz w:val="22"/>
              <w:szCs w:val="22"/>
            </w:rPr>
          </w:pPr>
          <w:hyperlink w:anchor="_Toc62249810" w:history="1">
            <w:r w:rsidRPr="000770F2">
              <w:rPr>
                <w:rStyle w:val="Hyperlink"/>
                <w:noProof/>
              </w:rPr>
              <w:t>7.</w:t>
            </w:r>
            <w:r>
              <w:rPr>
                <w:rFonts w:asciiTheme="minorHAnsi" w:eastAsiaTheme="minorEastAsia" w:hAnsiTheme="minorHAnsi" w:cstheme="minorBidi"/>
                <w:noProof/>
                <w:sz w:val="22"/>
                <w:szCs w:val="22"/>
              </w:rPr>
              <w:tab/>
            </w:r>
            <w:r w:rsidRPr="000770F2">
              <w:rPr>
                <w:rStyle w:val="Hyperlink"/>
                <w:noProof/>
              </w:rPr>
              <w:t>Realisieren</w:t>
            </w:r>
            <w:r>
              <w:rPr>
                <w:noProof/>
                <w:webHidden/>
              </w:rPr>
              <w:tab/>
            </w:r>
            <w:r>
              <w:rPr>
                <w:noProof/>
                <w:webHidden/>
              </w:rPr>
              <w:fldChar w:fldCharType="begin"/>
            </w:r>
            <w:r>
              <w:rPr>
                <w:noProof/>
                <w:webHidden/>
              </w:rPr>
              <w:instrText xml:space="preserve"> PAGEREF _Toc62249810 \h </w:instrText>
            </w:r>
            <w:r>
              <w:rPr>
                <w:noProof/>
                <w:webHidden/>
              </w:rPr>
            </w:r>
            <w:r>
              <w:rPr>
                <w:noProof/>
                <w:webHidden/>
              </w:rPr>
              <w:fldChar w:fldCharType="separate"/>
            </w:r>
            <w:r w:rsidR="00CD70B7">
              <w:rPr>
                <w:noProof/>
                <w:webHidden/>
              </w:rPr>
              <w:t>6</w:t>
            </w:r>
            <w:r>
              <w:rPr>
                <w:noProof/>
                <w:webHidden/>
              </w:rPr>
              <w:fldChar w:fldCharType="end"/>
            </w:r>
          </w:hyperlink>
        </w:p>
        <w:p w14:paraId="7A57C530" w14:textId="15EF671F"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11" w:history="1">
            <w:r w:rsidRPr="000770F2">
              <w:rPr>
                <w:rStyle w:val="Hyperlink"/>
                <w:noProof/>
              </w:rPr>
              <w:t>7.1</w:t>
            </w:r>
            <w:r>
              <w:rPr>
                <w:rFonts w:asciiTheme="minorHAnsi" w:eastAsiaTheme="minorEastAsia" w:hAnsiTheme="minorHAnsi" w:cstheme="minorBidi"/>
                <w:noProof/>
                <w:sz w:val="22"/>
                <w:szCs w:val="22"/>
              </w:rPr>
              <w:tab/>
            </w:r>
            <w:r w:rsidRPr="000770F2">
              <w:rPr>
                <w:rStyle w:val="Hyperlink"/>
                <w:noProof/>
              </w:rPr>
              <w:t>Frontend</w:t>
            </w:r>
            <w:r>
              <w:rPr>
                <w:noProof/>
                <w:webHidden/>
              </w:rPr>
              <w:tab/>
            </w:r>
            <w:r>
              <w:rPr>
                <w:noProof/>
                <w:webHidden/>
              </w:rPr>
              <w:fldChar w:fldCharType="begin"/>
            </w:r>
            <w:r>
              <w:rPr>
                <w:noProof/>
                <w:webHidden/>
              </w:rPr>
              <w:instrText xml:space="preserve"> PAGEREF _Toc62249811 \h </w:instrText>
            </w:r>
            <w:r>
              <w:rPr>
                <w:noProof/>
                <w:webHidden/>
              </w:rPr>
            </w:r>
            <w:r>
              <w:rPr>
                <w:noProof/>
                <w:webHidden/>
              </w:rPr>
              <w:fldChar w:fldCharType="separate"/>
            </w:r>
            <w:r w:rsidR="00CD70B7">
              <w:rPr>
                <w:noProof/>
                <w:webHidden/>
              </w:rPr>
              <w:t>6</w:t>
            </w:r>
            <w:r>
              <w:rPr>
                <w:noProof/>
                <w:webHidden/>
              </w:rPr>
              <w:fldChar w:fldCharType="end"/>
            </w:r>
          </w:hyperlink>
        </w:p>
        <w:p w14:paraId="1434C8DD" w14:textId="5754BB21"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12" w:history="1">
            <w:r w:rsidRPr="000770F2">
              <w:rPr>
                <w:rStyle w:val="Hyperlink"/>
                <w:noProof/>
              </w:rPr>
              <w:t>7.2</w:t>
            </w:r>
            <w:r>
              <w:rPr>
                <w:rFonts w:asciiTheme="minorHAnsi" w:eastAsiaTheme="minorEastAsia" w:hAnsiTheme="minorHAnsi" w:cstheme="minorBidi"/>
                <w:noProof/>
                <w:sz w:val="22"/>
                <w:szCs w:val="22"/>
              </w:rPr>
              <w:tab/>
            </w:r>
            <w:r w:rsidRPr="000770F2">
              <w:rPr>
                <w:rStyle w:val="Hyperlink"/>
                <w:noProof/>
              </w:rPr>
              <w:t>Backend</w:t>
            </w:r>
            <w:r>
              <w:rPr>
                <w:noProof/>
                <w:webHidden/>
              </w:rPr>
              <w:tab/>
            </w:r>
            <w:r>
              <w:rPr>
                <w:noProof/>
                <w:webHidden/>
              </w:rPr>
              <w:fldChar w:fldCharType="begin"/>
            </w:r>
            <w:r>
              <w:rPr>
                <w:noProof/>
                <w:webHidden/>
              </w:rPr>
              <w:instrText xml:space="preserve"> PAGEREF _Toc62249812 \h </w:instrText>
            </w:r>
            <w:r>
              <w:rPr>
                <w:noProof/>
                <w:webHidden/>
              </w:rPr>
            </w:r>
            <w:r>
              <w:rPr>
                <w:noProof/>
                <w:webHidden/>
              </w:rPr>
              <w:fldChar w:fldCharType="separate"/>
            </w:r>
            <w:r w:rsidR="00CD70B7">
              <w:rPr>
                <w:noProof/>
                <w:webHidden/>
              </w:rPr>
              <w:t>6</w:t>
            </w:r>
            <w:r>
              <w:rPr>
                <w:noProof/>
                <w:webHidden/>
              </w:rPr>
              <w:fldChar w:fldCharType="end"/>
            </w:r>
          </w:hyperlink>
        </w:p>
        <w:p w14:paraId="480A74AA" w14:textId="3ABCB8C8" w:rsidR="009D2DE6" w:rsidRDefault="009D2DE6">
          <w:pPr>
            <w:pStyle w:val="Verzeichnis3"/>
            <w:tabs>
              <w:tab w:val="left" w:pos="1320"/>
              <w:tab w:val="right" w:leader="dot" w:pos="9061"/>
            </w:tabs>
            <w:rPr>
              <w:noProof/>
            </w:rPr>
          </w:pPr>
          <w:hyperlink w:anchor="_Toc62249813" w:history="1">
            <w:r w:rsidRPr="000770F2">
              <w:rPr>
                <w:rStyle w:val="Hyperlink"/>
                <w:noProof/>
              </w:rPr>
              <w:t>7.2.1</w:t>
            </w:r>
            <w:r>
              <w:rPr>
                <w:noProof/>
              </w:rPr>
              <w:tab/>
            </w:r>
            <w:r w:rsidRPr="000770F2">
              <w:rPr>
                <w:rStyle w:val="Hyperlink"/>
                <w:noProof/>
              </w:rPr>
              <w:t>Kontaktformular</w:t>
            </w:r>
            <w:r>
              <w:rPr>
                <w:noProof/>
                <w:webHidden/>
              </w:rPr>
              <w:tab/>
            </w:r>
            <w:r>
              <w:rPr>
                <w:noProof/>
                <w:webHidden/>
              </w:rPr>
              <w:fldChar w:fldCharType="begin"/>
            </w:r>
            <w:r>
              <w:rPr>
                <w:noProof/>
                <w:webHidden/>
              </w:rPr>
              <w:instrText xml:space="preserve"> PAGEREF _Toc62249813 \h </w:instrText>
            </w:r>
            <w:r>
              <w:rPr>
                <w:noProof/>
                <w:webHidden/>
              </w:rPr>
            </w:r>
            <w:r>
              <w:rPr>
                <w:noProof/>
                <w:webHidden/>
              </w:rPr>
              <w:fldChar w:fldCharType="separate"/>
            </w:r>
            <w:r w:rsidR="00CD70B7">
              <w:rPr>
                <w:noProof/>
                <w:webHidden/>
              </w:rPr>
              <w:t>6</w:t>
            </w:r>
            <w:r>
              <w:rPr>
                <w:noProof/>
                <w:webHidden/>
              </w:rPr>
              <w:fldChar w:fldCharType="end"/>
            </w:r>
          </w:hyperlink>
        </w:p>
        <w:p w14:paraId="542A884E" w14:textId="0D940AAF" w:rsidR="009D2DE6" w:rsidRDefault="009D2DE6">
          <w:pPr>
            <w:pStyle w:val="Verzeichnis3"/>
            <w:tabs>
              <w:tab w:val="left" w:pos="1320"/>
              <w:tab w:val="right" w:leader="dot" w:pos="9061"/>
            </w:tabs>
            <w:rPr>
              <w:noProof/>
            </w:rPr>
          </w:pPr>
          <w:hyperlink w:anchor="_Toc62249814" w:history="1">
            <w:r w:rsidRPr="000770F2">
              <w:rPr>
                <w:rStyle w:val="Hyperlink"/>
                <w:noProof/>
              </w:rPr>
              <w:t>7.2.2</w:t>
            </w:r>
            <w:r>
              <w:rPr>
                <w:noProof/>
              </w:rPr>
              <w:tab/>
            </w:r>
            <w:r w:rsidRPr="000770F2">
              <w:rPr>
                <w:rStyle w:val="Hyperlink"/>
                <w:noProof/>
              </w:rPr>
              <w:t>Slideshow</w:t>
            </w:r>
            <w:r>
              <w:rPr>
                <w:noProof/>
                <w:webHidden/>
              </w:rPr>
              <w:tab/>
            </w:r>
            <w:r>
              <w:rPr>
                <w:noProof/>
                <w:webHidden/>
              </w:rPr>
              <w:fldChar w:fldCharType="begin"/>
            </w:r>
            <w:r>
              <w:rPr>
                <w:noProof/>
                <w:webHidden/>
              </w:rPr>
              <w:instrText xml:space="preserve"> PAGEREF _Toc62249814 \h </w:instrText>
            </w:r>
            <w:r>
              <w:rPr>
                <w:noProof/>
                <w:webHidden/>
              </w:rPr>
            </w:r>
            <w:r>
              <w:rPr>
                <w:noProof/>
                <w:webHidden/>
              </w:rPr>
              <w:fldChar w:fldCharType="separate"/>
            </w:r>
            <w:r w:rsidR="00CD70B7">
              <w:rPr>
                <w:noProof/>
                <w:webHidden/>
              </w:rPr>
              <w:t>6</w:t>
            </w:r>
            <w:r>
              <w:rPr>
                <w:noProof/>
                <w:webHidden/>
              </w:rPr>
              <w:fldChar w:fldCharType="end"/>
            </w:r>
          </w:hyperlink>
        </w:p>
        <w:p w14:paraId="7EBBFD69" w14:textId="2BF8A0A2" w:rsidR="009D2DE6" w:rsidRDefault="009D2DE6">
          <w:pPr>
            <w:pStyle w:val="Verzeichnis3"/>
            <w:tabs>
              <w:tab w:val="left" w:pos="1320"/>
              <w:tab w:val="right" w:leader="dot" w:pos="9061"/>
            </w:tabs>
            <w:rPr>
              <w:noProof/>
            </w:rPr>
          </w:pPr>
          <w:hyperlink w:anchor="_Toc62249815" w:history="1">
            <w:r w:rsidRPr="000770F2">
              <w:rPr>
                <w:rStyle w:val="Hyperlink"/>
                <w:noProof/>
              </w:rPr>
              <w:t>7.2.3</w:t>
            </w:r>
            <w:r>
              <w:rPr>
                <w:noProof/>
              </w:rPr>
              <w:tab/>
            </w:r>
            <w:r w:rsidRPr="000770F2">
              <w:rPr>
                <w:rStyle w:val="Hyperlink"/>
                <w:noProof/>
              </w:rPr>
              <w:t>Auswertung</w:t>
            </w:r>
            <w:r>
              <w:rPr>
                <w:noProof/>
                <w:webHidden/>
              </w:rPr>
              <w:tab/>
            </w:r>
            <w:r>
              <w:rPr>
                <w:noProof/>
                <w:webHidden/>
              </w:rPr>
              <w:fldChar w:fldCharType="begin"/>
            </w:r>
            <w:r>
              <w:rPr>
                <w:noProof/>
                <w:webHidden/>
              </w:rPr>
              <w:instrText xml:space="preserve"> PAGEREF _Toc62249815 \h </w:instrText>
            </w:r>
            <w:r>
              <w:rPr>
                <w:noProof/>
                <w:webHidden/>
              </w:rPr>
            </w:r>
            <w:r>
              <w:rPr>
                <w:noProof/>
                <w:webHidden/>
              </w:rPr>
              <w:fldChar w:fldCharType="separate"/>
            </w:r>
            <w:r w:rsidR="00CD70B7">
              <w:rPr>
                <w:noProof/>
                <w:webHidden/>
              </w:rPr>
              <w:t>6</w:t>
            </w:r>
            <w:r>
              <w:rPr>
                <w:noProof/>
                <w:webHidden/>
              </w:rPr>
              <w:fldChar w:fldCharType="end"/>
            </w:r>
          </w:hyperlink>
        </w:p>
        <w:p w14:paraId="0CF5A6A0" w14:textId="6F32528A"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16" w:history="1">
            <w:r w:rsidRPr="000770F2">
              <w:rPr>
                <w:rStyle w:val="Hyperlink"/>
                <w:noProof/>
              </w:rPr>
              <w:t>7.3</w:t>
            </w:r>
            <w:r>
              <w:rPr>
                <w:rFonts w:asciiTheme="minorHAnsi" w:eastAsiaTheme="minorEastAsia" w:hAnsiTheme="minorHAnsi" w:cstheme="minorBidi"/>
                <w:noProof/>
                <w:sz w:val="22"/>
                <w:szCs w:val="22"/>
              </w:rPr>
              <w:tab/>
            </w:r>
            <w:r w:rsidRPr="000770F2">
              <w:rPr>
                <w:rStyle w:val="Hyperlink"/>
                <w:noProof/>
              </w:rPr>
              <w:t>Benötigte Mittel</w:t>
            </w:r>
            <w:r>
              <w:rPr>
                <w:noProof/>
                <w:webHidden/>
              </w:rPr>
              <w:tab/>
            </w:r>
            <w:r>
              <w:rPr>
                <w:noProof/>
                <w:webHidden/>
              </w:rPr>
              <w:fldChar w:fldCharType="begin"/>
            </w:r>
            <w:r>
              <w:rPr>
                <w:noProof/>
                <w:webHidden/>
              </w:rPr>
              <w:instrText xml:space="preserve"> PAGEREF _Toc62249816 \h </w:instrText>
            </w:r>
            <w:r>
              <w:rPr>
                <w:noProof/>
                <w:webHidden/>
              </w:rPr>
            </w:r>
            <w:r>
              <w:rPr>
                <w:noProof/>
                <w:webHidden/>
              </w:rPr>
              <w:fldChar w:fldCharType="separate"/>
            </w:r>
            <w:r w:rsidR="00CD70B7">
              <w:rPr>
                <w:noProof/>
                <w:webHidden/>
              </w:rPr>
              <w:t>6</w:t>
            </w:r>
            <w:r>
              <w:rPr>
                <w:noProof/>
                <w:webHidden/>
              </w:rPr>
              <w:fldChar w:fldCharType="end"/>
            </w:r>
          </w:hyperlink>
        </w:p>
        <w:p w14:paraId="4705F6CE" w14:textId="1633EFA7" w:rsidR="009D2DE6" w:rsidRDefault="009D2DE6">
          <w:pPr>
            <w:pStyle w:val="Verzeichnis1"/>
            <w:tabs>
              <w:tab w:val="left" w:pos="480"/>
              <w:tab w:val="right" w:leader="dot" w:pos="9061"/>
            </w:tabs>
            <w:rPr>
              <w:rFonts w:asciiTheme="minorHAnsi" w:eastAsiaTheme="minorEastAsia" w:hAnsiTheme="minorHAnsi" w:cstheme="minorBidi"/>
              <w:noProof/>
              <w:sz w:val="22"/>
              <w:szCs w:val="22"/>
            </w:rPr>
          </w:pPr>
          <w:hyperlink w:anchor="_Toc62249817" w:history="1">
            <w:r w:rsidRPr="000770F2">
              <w:rPr>
                <w:rStyle w:val="Hyperlink"/>
                <w:noProof/>
              </w:rPr>
              <w:t>8.</w:t>
            </w:r>
            <w:r>
              <w:rPr>
                <w:rFonts w:asciiTheme="minorHAnsi" w:eastAsiaTheme="minorEastAsia" w:hAnsiTheme="minorHAnsi" w:cstheme="minorBidi"/>
                <w:noProof/>
                <w:sz w:val="22"/>
                <w:szCs w:val="22"/>
              </w:rPr>
              <w:tab/>
            </w:r>
            <w:r w:rsidRPr="000770F2">
              <w:rPr>
                <w:rStyle w:val="Hyperlink"/>
                <w:noProof/>
              </w:rPr>
              <w:t>Kontrollieren</w:t>
            </w:r>
            <w:r>
              <w:rPr>
                <w:noProof/>
                <w:webHidden/>
              </w:rPr>
              <w:tab/>
            </w:r>
            <w:r>
              <w:rPr>
                <w:noProof/>
                <w:webHidden/>
              </w:rPr>
              <w:fldChar w:fldCharType="begin"/>
            </w:r>
            <w:r>
              <w:rPr>
                <w:noProof/>
                <w:webHidden/>
              </w:rPr>
              <w:instrText xml:space="preserve"> PAGEREF _Toc62249817 \h </w:instrText>
            </w:r>
            <w:r>
              <w:rPr>
                <w:noProof/>
                <w:webHidden/>
              </w:rPr>
            </w:r>
            <w:r>
              <w:rPr>
                <w:noProof/>
                <w:webHidden/>
              </w:rPr>
              <w:fldChar w:fldCharType="separate"/>
            </w:r>
            <w:r w:rsidR="00CD70B7">
              <w:rPr>
                <w:noProof/>
                <w:webHidden/>
              </w:rPr>
              <w:t>7</w:t>
            </w:r>
            <w:r>
              <w:rPr>
                <w:noProof/>
                <w:webHidden/>
              </w:rPr>
              <w:fldChar w:fldCharType="end"/>
            </w:r>
          </w:hyperlink>
        </w:p>
        <w:p w14:paraId="4ADA1CE5" w14:textId="286318B4" w:rsidR="009D2DE6" w:rsidRDefault="009D2DE6">
          <w:pPr>
            <w:pStyle w:val="Verzeichnis1"/>
            <w:tabs>
              <w:tab w:val="left" w:pos="480"/>
              <w:tab w:val="right" w:leader="dot" w:pos="9061"/>
            </w:tabs>
            <w:rPr>
              <w:rFonts w:asciiTheme="minorHAnsi" w:eastAsiaTheme="minorEastAsia" w:hAnsiTheme="minorHAnsi" w:cstheme="minorBidi"/>
              <w:noProof/>
              <w:sz w:val="22"/>
              <w:szCs w:val="22"/>
            </w:rPr>
          </w:pPr>
          <w:hyperlink w:anchor="_Toc62249818" w:history="1">
            <w:r w:rsidRPr="000770F2">
              <w:rPr>
                <w:rStyle w:val="Hyperlink"/>
                <w:noProof/>
              </w:rPr>
              <w:t>9.</w:t>
            </w:r>
            <w:r>
              <w:rPr>
                <w:rFonts w:asciiTheme="minorHAnsi" w:eastAsiaTheme="minorEastAsia" w:hAnsiTheme="minorHAnsi" w:cstheme="minorBidi"/>
                <w:noProof/>
                <w:sz w:val="22"/>
                <w:szCs w:val="22"/>
              </w:rPr>
              <w:tab/>
            </w:r>
            <w:r w:rsidRPr="000770F2">
              <w:rPr>
                <w:rStyle w:val="Hyperlink"/>
                <w:noProof/>
              </w:rPr>
              <w:t>Auswertung</w:t>
            </w:r>
            <w:r>
              <w:rPr>
                <w:noProof/>
                <w:webHidden/>
              </w:rPr>
              <w:tab/>
            </w:r>
            <w:r>
              <w:rPr>
                <w:noProof/>
                <w:webHidden/>
              </w:rPr>
              <w:fldChar w:fldCharType="begin"/>
            </w:r>
            <w:r>
              <w:rPr>
                <w:noProof/>
                <w:webHidden/>
              </w:rPr>
              <w:instrText xml:space="preserve"> PAGEREF _Toc62249818 \h </w:instrText>
            </w:r>
            <w:r>
              <w:rPr>
                <w:noProof/>
                <w:webHidden/>
              </w:rPr>
            </w:r>
            <w:r>
              <w:rPr>
                <w:noProof/>
                <w:webHidden/>
              </w:rPr>
              <w:fldChar w:fldCharType="separate"/>
            </w:r>
            <w:r w:rsidR="00CD70B7">
              <w:rPr>
                <w:noProof/>
                <w:webHidden/>
              </w:rPr>
              <w:t>7</w:t>
            </w:r>
            <w:r>
              <w:rPr>
                <w:noProof/>
                <w:webHidden/>
              </w:rPr>
              <w:fldChar w:fldCharType="end"/>
            </w:r>
          </w:hyperlink>
        </w:p>
        <w:p w14:paraId="2C9351C9" w14:textId="236EA145"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19" w:history="1">
            <w:r w:rsidRPr="000770F2">
              <w:rPr>
                <w:rStyle w:val="Hyperlink"/>
                <w:noProof/>
              </w:rPr>
              <w:t>9.1</w:t>
            </w:r>
            <w:r>
              <w:rPr>
                <w:rFonts w:asciiTheme="minorHAnsi" w:eastAsiaTheme="minorEastAsia" w:hAnsiTheme="minorHAnsi" w:cstheme="minorBidi"/>
                <w:noProof/>
                <w:sz w:val="22"/>
                <w:szCs w:val="22"/>
              </w:rPr>
              <w:tab/>
            </w:r>
            <w:r w:rsidRPr="000770F2">
              <w:rPr>
                <w:rStyle w:val="Hyperlink"/>
                <w:noProof/>
              </w:rPr>
              <w:t>Probleme</w:t>
            </w:r>
            <w:r>
              <w:rPr>
                <w:noProof/>
                <w:webHidden/>
              </w:rPr>
              <w:tab/>
            </w:r>
            <w:r>
              <w:rPr>
                <w:noProof/>
                <w:webHidden/>
              </w:rPr>
              <w:fldChar w:fldCharType="begin"/>
            </w:r>
            <w:r>
              <w:rPr>
                <w:noProof/>
                <w:webHidden/>
              </w:rPr>
              <w:instrText xml:space="preserve"> PAGEREF _Toc62249819 \h </w:instrText>
            </w:r>
            <w:r>
              <w:rPr>
                <w:noProof/>
                <w:webHidden/>
              </w:rPr>
            </w:r>
            <w:r>
              <w:rPr>
                <w:noProof/>
                <w:webHidden/>
              </w:rPr>
              <w:fldChar w:fldCharType="separate"/>
            </w:r>
            <w:r w:rsidR="00CD70B7">
              <w:rPr>
                <w:noProof/>
                <w:webHidden/>
              </w:rPr>
              <w:t>7</w:t>
            </w:r>
            <w:r>
              <w:rPr>
                <w:noProof/>
                <w:webHidden/>
              </w:rPr>
              <w:fldChar w:fldCharType="end"/>
            </w:r>
          </w:hyperlink>
        </w:p>
        <w:p w14:paraId="2AB568A2" w14:textId="7E679220" w:rsidR="009D2DE6" w:rsidRDefault="009D2DE6">
          <w:pPr>
            <w:pStyle w:val="Verzeichnis2"/>
            <w:tabs>
              <w:tab w:val="left" w:pos="880"/>
              <w:tab w:val="right" w:leader="dot" w:pos="9061"/>
            </w:tabs>
            <w:rPr>
              <w:rFonts w:asciiTheme="minorHAnsi" w:eastAsiaTheme="minorEastAsia" w:hAnsiTheme="minorHAnsi" w:cstheme="minorBidi"/>
              <w:noProof/>
              <w:sz w:val="22"/>
              <w:szCs w:val="22"/>
            </w:rPr>
          </w:pPr>
          <w:hyperlink w:anchor="_Toc62249820" w:history="1">
            <w:r w:rsidRPr="000770F2">
              <w:rPr>
                <w:rStyle w:val="Hyperlink"/>
                <w:noProof/>
              </w:rPr>
              <w:t>9.2</w:t>
            </w:r>
            <w:r>
              <w:rPr>
                <w:rFonts w:asciiTheme="minorHAnsi" w:eastAsiaTheme="minorEastAsia" w:hAnsiTheme="minorHAnsi" w:cstheme="minorBidi"/>
                <w:noProof/>
                <w:sz w:val="22"/>
                <w:szCs w:val="22"/>
              </w:rPr>
              <w:tab/>
            </w:r>
            <w:r w:rsidRPr="000770F2">
              <w:rPr>
                <w:rStyle w:val="Hyperlink"/>
                <w:noProof/>
              </w:rPr>
              <w:t>Fazit</w:t>
            </w:r>
            <w:r>
              <w:rPr>
                <w:noProof/>
                <w:webHidden/>
              </w:rPr>
              <w:tab/>
            </w:r>
            <w:r>
              <w:rPr>
                <w:noProof/>
                <w:webHidden/>
              </w:rPr>
              <w:fldChar w:fldCharType="begin"/>
            </w:r>
            <w:r>
              <w:rPr>
                <w:noProof/>
                <w:webHidden/>
              </w:rPr>
              <w:instrText xml:space="preserve"> PAGEREF _Toc62249820 \h </w:instrText>
            </w:r>
            <w:r>
              <w:rPr>
                <w:noProof/>
                <w:webHidden/>
              </w:rPr>
            </w:r>
            <w:r>
              <w:rPr>
                <w:noProof/>
                <w:webHidden/>
              </w:rPr>
              <w:fldChar w:fldCharType="separate"/>
            </w:r>
            <w:r w:rsidR="00CD70B7">
              <w:rPr>
                <w:noProof/>
                <w:webHidden/>
              </w:rPr>
              <w:t>7</w:t>
            </w:r>
            <w:r>
              <w:rPr>
                <w:noProof/>
                <w:webHidden/>
              </w:rPr>
              <w:fldChar w:fldCharType="end"/>
            </w:r>
          </w:hyperlink>
        </w:p>
        <w:p w14:paraId="0C7BD5D0" w14:textId="3A11AA0E" w:rsidR="009D2DE6" w:rsidRDefault="009D2DE6">
          <w:pPr>
            <w:pStyle w:val="Verzeichnis1"/>
            <w:tabs>
              <w:tab w:val="left" w:pos="660"/>
              <w:tab w:val="right" w:leader="dot" w:pos="9061"/>
            </w:tabs>
            <w:rPr>
              <w:rFonts w:asciiTheme="minorHAnsi" w:eastAsiaTheme="minorEastAsia" w:hAnsiTheme="minorHAnsi" w:cstheme="minorBidi"/>
              <w:noProof/>
              <w:sz w:val="22"/>
              <w:szCs w:val="22"/>
            </w:rPr>
          </w:pPr>
          <w:hyperlink w:anchor="_Toc62249821" w:history="1">
            <w:r w:rsidRPr="000770F2">
              <w:rPr>
                <w:rStyle w:val="Hyperlink"/>
                <w:noProof/>
              </w:rPr>
              <w:t>10.</w:t>
            </w:r>
            <w:r>
              <w:rPr>
                <w:rFonts w:asciiTheme="minorHAnsi" w:eastAsiaTheme="minorEastAsia" w:hAnsiTheme="minorHAnsi" w:cstheme="minorBidi"/>
                <w:noProof/>
                <w:sz w:val="22"/>
                <w:szCs w:val="22"/>
              </w:rPr>
              <w:tab/>
            </w:r>
            <w:r w:rsidRPr="000770F2">
              <w:rPr>
                <w:rStyle w:val="Hyperlink"/>
                <w:noProof/>
              </w:rPr>
              <w:t>Bemerkungen</w:t>
            </w:r>
            <w:r>
              <w:rPr>
                <w:noProof/>
                <w:webHidden/>
              </w:rPr>
              <w:tab/>
            </w:r>
            <w:r>
              <w:rPr>
                <w:noProof/>
                <w:webHidden/>
              </w:rPr>
              <w:fldChar w:fldCharType="begin"/>
            </w:r>
            <w:r>
              <w:rPr>
                <w:noProof/>
                <w:webHidden/>
              </w:rPr>
              <w:instrText xml:space="preserve"> PAGEREF _Toc62249821 \h </w:instrText>
            </w:r>
            <w:r>
              <w:rPr>
                <w:noProof/>
                <w:webHidden/>
              </w:rPr>
            </w:r>
            <w:r>
              <w:rPr>
                <w:noProof/>
                <w:webHidden/>
              </w:rPr>
              <w:fldChar w:fldCharType="separate"/>
            </w:r>
            <w:r w:rsidR="00CD70B7">
              <w:rPr>
                <w:noProof/>
                <w:webHidden/>
              </w:rPr>
              <w:t>7</w:t>
            </w:r>
            <w:r>
              <w:rPr>
                <w:noProof/>
                <w:webHidden/>
              </w:rPr>
              <w:fldChar w:fldCharType="end"/>
            </w:r>
          </w:hyperlink>
        </w:p>
        <w:p w14:paraId="61158DD3" w14:textId="05C64091" w:rsidR="00952A3D" w:rsidRDefault="00952A3D">
          <w:r>
            <w:rPr>
              <w:b/>
              <w:bCs/>
              <w:lang w:val="de-DE"/>
            </w:rPr>
            <w:fldChar w:fldCharType="end"/>
          </w:r>
        </w:p>
      </w:sdtContent>
    </w:sdt>
    <w:p w14:paraId="12EECCB2" w14:textId="77777777" w:rsidR="006B6A68" w:rsidRDefault="006B6A68" w:rsidP="006924C2"/>
    <w:p w14:paraId="6E2F717F" w14:textId="77777777" w:rsidR="006252BF" w:rsidRDefault="006252BF" w:rsidP="006924C2"/>
    <w:p w14:paraId="2D22151E" w14:textId="3005A645" w:rsidR="006252BF" w:rsidRDefault="006252BF" w:rsidP="006924C2"/>
    <w:p w14:paraId="63C86FFE" w14:textId="1B7D55B1" w:rsidR="00625DCA" w:rsidRDefault="00625DCA" w:rsidP="006924C2"/>
    <w:p w14:paraId="324D28CA" w14:textId="55229DC8" w:rsidR="00625DCA" w:rsidRDefault="00625DCA" w:rsidP="006924C2"/>
    <w:p w14:paraId="2C0BD7AD" w14:textId="5D5DCF67" w:rsidR="00625DCA" w:rsidRDefault="00625DCA" w:rsidP="006924C2"/>
    <w:p w14:paraId="72EA8E29" w14:textId="2B5CC2BE" w:rsidR="00625DCA" w:rsidRDefault="00625DCA" w:rsidP="006924C2"/>
    <w:p w14:paraId="0FBF231A" w14:textId="23BD78D3" w:rsidR="00D51F9B" w:rsidRDefault="00D51F9B">
      <w:pPr>
        <w:rPr>
          <w:b/>
          <w:sz w:val="26"/>
          <w:szCs w:val="26"/>
        </w:rPr>
      </w:pPr>
    </w:p>
    <w:p w14:paraId="436E4B83" w14:textId="1A8C344D" w:rsidR="000373D6" w:rsidRDefault="00F76AF4" w:rsidP="000373D6">
      <w:pPr>
        <w:spacing w:line="360" w:lineRule="auto"/>
        <w:rPr>
          <w:b/>
          <w:sz w:val="26"/>
          <w:szCs w:val="26"/>
        </w:rPr>
      </w:pPr>
      <w:r>
        <w:rPr>
          <w:b/>
          <w:sz w:val="26"/>
          <w:szCs w:val="26"/>
        </w:rPr>
        <w:lastRenderedPageBreak/>
        <w:t>Projektauftrag</w:t>
      </w:r>
    </w:p>
    <w:p w14:paraId="7953ADB0" w14:textId="77777777" w:rsidR="000676BD" w:rsidRDefault="000676BD" w:rsidP="000373D6">
      <w:pPr>
        <w:pStyle w:val="berschrift1"/>
      </w:pPr>
      <w:bookmarkStart w:id="0" w:name="_Ref52885131"/>
      <w:bookmarkStart w:id="1" w:name="_Ref52885135"/>
      <w:bookmarkStart w:id="2" w:name="_Ref52885136"/>
      <w:bookmarkStart w:id="3" w:name="_Toc62249798"/>
      <w:r>
        <w:t>Einleitung</w:t>
      </w:r>
      <w:bookmarkEnd w:id="0"/>
      <w:bookmarkEnd w:id="1"/>
      <w:bookmarkEnd w:id="2"/>
      <w:bookmarkEnd w:id="3"/>
    </w:p>
    <w:p w14:paraId="3064D683" w14:textId="12AAF93E" w:rsidR="009743F0" w:rsidRDefault="00F76AF4" w:rsidP="00F76AF4">
      <w:r>
        <w:t>Wenn wir an Persönlichkeit denken, denken wir an Einzigartigkeit. Oder etwa nicht? Immer mehr Menschen lassen sich online testen und anhand ihrer Antworten in Kategorien stecken. Resultat „beziehungsunfähig“. "Haus Gryffindor"! Oder "ENTJ" nach dem Myers-Briggs-Typenindikator. Aber was sagt uns das? Und was steckt hinter der Faszination am Ich?</w:t>
      </w:r>
    </w:p>
    <w:p w14:paraId="4428849B" w14:textId="61741A47" w:rsidR="00F76AF4" w:rsidRDefault="00F76AF4" w:rsidP="00F76AF4"/>
    <w:p w14:paraId="3E210C2E" w14:textId="3A6F43F3" w:rsidR="00F76AF4" w:rsidRDefault="002A6F86" w:rsidP="00F76AF4">
      <w:r w:rsidRPr="002A6F86">
        <w:t xml:space="preserve">Machen Sie </w:t>
      </w:r>
      <w:r>
        <w:t>unseren T</w:t>
      </w:r>
      <w:r w:rsidRPr="002A6F86">
        <w:t>est, lernen Sie Ihre Stärken und so sich selbst (besser) kennen. Damit erhalten Sie wertvolle Aussagen, die Ihnen bei Ihrer Karriereplanung helfen können.</w:t>
      </w:r>
    </w:p>
    <w:p w14:paraId="598E94E5" w14:textId="4DF30A4E" w:rsidR="00CD70B7" w:rsidRDefault="00CD70B7" w:rsidP="00F76AF4"/>
    <w:p w14:paraId="50F1938F" w14:textId="420AADE3" w:rsidR="002A6F86" w:rsidRDefault="00CD70B7" w:rsidP="00F76AF4">
      <w:r>
        <w:t>Link: [Link]</w:t>
      </w:r>
    </w:p>
    <w:p w14:paraId="68C62CA9" w14:textId="77777777" w:rsidR="002A6F86" w:rsidRDefault="002A6F86" w:rsidP="00F76AF4"/>
    <w:p w14:paraId="278635E9" w14:textId="77ABBB2D" w:rsidR="009743F0" w:rsidRDefault="009743F0" w:rsidP="009743F0">
      <w:pPr>
        <w:pStyle w:val="berschrift1"/>
      </w:pPr>
      <w:bookmarkStart w:id="4" w:name="_Toc62249799"/>
      <w:r>
        <w:t>Aufgabenstellung</w:t>
      </w:r>
      <w:bookmarkEnd w:id="4"/>
    </w:p>
    <w:p w14:paraId="1238A935" w14:textId="2E45EB9F" w:rsidR="002A6F86" w:rsidRDefault="002A6F86" w:rsidP="002A6F86">
      <w:r>
        <w:t>Im Rahmen des Modul 431 wurde uns, den Lernenden der Applikationsentwicklung, den Auftrag erteilt ein Projekt zu suchen, zu Planen und auszuführen mit dem Schwerpunkt auf der Methode IPERKA.</w:t>
      </w:r>
    </w:p>
    <w:p w14:paraId="3DB7CBCB" w14:textId="77777777" w:rsidR="002A6F86" w:rsidRPr="002A6F86" w:rsidRDefault="002A6F86" w:rsidP="002A6F86"/>
    <w:p w14:paraId="4DB1B80F" w14:textId="71F60DBD" w:rsidR="00145B5C" w:rsidRDefault="002A6F86" w:rsidP="00EA3EEA">
      <w:r>
        <w:t xml:space="preserve">Das Hauptziel </w:t>
      </w:r>
      <w:r w:rsidR="00EA3EEA">
        <w:t xml:space="preserve">des Projekts </w:t>
      </w:r>
      <w:r>
        <w:t>ist</w:t>
      </w:r>
      <w:r w:rsidR="00EA3EEA">
        <w:t xml:space="preserve"> es</w:t>
      </w:r>
      <w:r>
        <w:t xml:space="preserve"> eine Internetseite zu entwickeln auf der</w:t>
      </w:r>
      <w:r w:rsidR="00C20E32">
        <w:t xml:space="preserve"> Sie</w:t>
      </w:r>
      <w:r>
        <w:t xml:space="preserve"> einen </w:t>
      </w:r>
      <w:r w:rsidR="00EA3EEA">
        <w:t xml:space="preserve">persönlichen Persönlichkeitstest absolvieren </w:t>
      </w:r>
      <w:r w:rsidR="00380D3C">
        <w:t>können,</w:t>
      </w:r>
      <w:r w:rsidR="00D51F9B">
        <w:t xml:space="preserve"> um herauszufinden was für ein Typ Mensch </w:t>
      </w:r>
      <w:r w:rsidR="00C20E32">
        <w:t>Sie sind</w:t>
      </w:r>
      <w:r w:rsidR="00D51F9B">
        <w:t>. Der Schwerpunkt w</w:t>
      </w:r>
      <w:r w:rsidR="00380D3C">
        <w:t>ä</w:t>
      </w:r>
      <w:r w:rsidR="00D51F9B">
        <w:t>rend</w:t>
      </w:r>
      <w:r w:rsidR="00C20E32">
        <w:t xml:space="preserve"> des </w:t>
      </w:r>
      <w:r w:rsidR="00D51F9B">
        <w:t xml:space="preserve">Projekts </w:t>
      </w:r>
      <w:r w:rsidR="00C20E32">
        <w:t xml:space="preserve">liegt auf der Planung und der </w:t>
      </w:r>
      <w:r w:rsidR="00380D3C">
        <w:t>Herangehensweise,</w:t>
      </w:r>
      <w:r w:rsidR="00C20E32">
        <w:t xml:space="preserve"> welche in dieser Dokumentation festgehalten wurde. </w:t>
      </w:r>
    </w:p>
    <w:p w14:paraId="0119E09A" w14:textId="77777777" w:rsidR="006A21CA" w:rsidRDefault="006A21CA" w:rsidP="00EA3EEA"/>
    <w:p w14:paraId="65009F53" w14:textId="4659E130" w:rsidR="004D2DFA" w:rsidRDefault="00EA3EEA" w:rsidP="00C20E32">
      <w:pPr>
        <w:pStyle w:val="berschrift2"/>
      </w:pPr>
      <w:bookmarkStart w:id="5" w:name="_Toc62249800"/>
      <w:r>
        <w:t>Funktionen der Internetseite</w:t>
      </w:r>
      <w:bookmarkEnd w:id="5"/>
    </w:p>
    <w:p w14:paraId="3F328CC8" w14:textId="629C6D19" w:rsidR="00EA3EEA" w:rsidRDefault="004D2DFA" w:rsidP="00EA3EEA">
      <w:pPr>
        <w:pStyle w:val="Listenabsatz"/>
        <w:numPr>
          <w:ilvl w:val="0"/>
          <w:numId w:val="25"/>
        </w:numPr>
      </w:pPr>
      <w:r>
        <w:t xml:space="preserve">Auf der Homepage sieht man schon </w:t>
      </w:r>
      <w:r w:rsidR="00380D3C">
        <w:t>beim Runterscrollen</w:t>
      </w:r>
      <w:r>
        <w:t xml:space="preserve"> den </w:t>
      </w:r>
      <w:r w:rsidR="00380D3C">
        <w:t>Button,</w:t>
      </w:r>
      <w:r>
        <w:t xml:space="preserve"> mit dem man zum Test geführt wird</w:t>
      </w:r>
    </w:p>
    <w:p w14:paraId="63878841" w14:textId="5ED700FB" w:rsidR="00C20E32" w:rsidRDefault="00C20E32" w:rsidP="00EA3EEA">
      <w:pPr>
        <w:pStyle w:val="Listenabsatz"/>
        <w:numPr>
          <w:ilvl w:val="0"/>
          <w:numId w:val="25"/>
        </w:numPr>
      </w:pPr>
      <w:r>
        <w:t>Es soll ein kleiner Einführungstext zum Test angezeigt werden.</w:t>
      </w:r>
    </w:p>
    <w:p w14:paraId="794D8F39" w14:textId="22F2F857" w:rsidR="00C20E32" w:rsidRDefault="00C20E32" w:rsidP="00EA3EEA">
      <w:pPr>
        <w:pStyle w:val="Listenabsatz"/>
        <w:numPr>
          <w:ilvl w:val="0"/>
          <w:numId w:val="25"/>
        </w:numPr>
      </w:pPr>
      <w:r>
        <w:t>Es soll eine kleine Dokumentation zum Projekt auf der Internetseite verfügbar sein</w:t>
      </w:r>
      <w:r w:rsidR="00CC1E33">
        <w:t>.</w:t>
      </w:r>
    </w:p>
    <w:p w14:paraId="5E2DDB26" w14:textId="3761E0E8" w:rsidR="00CC1E33" w:rsidRDefault="00CC1E33" w:rsidP="00EA3EEA">
      <w:pPr>
        <w:pStyle w:val="Listenabsatz"/>
        <w:numPr>
          <w:ilvl w:val="0"/>
          <w:numId w:val="25"/>
        </w:numPr>
      </w:pPr>
      <w:r>
        <w:t xml:space="preserve">Die komplette Dokumentation sollte zum </w:t>
      </w:r>
      <w:r w:rsidR="00380D3C">
        <w:t>Download</w:t>
      </w:r>
      <w:r>
        <w:t xml:space="preserve"> verfügbar sein auf der Internetseite.</w:t>
      </w:r>
    </w:p>
    <w:p w14:paraId="1369474B" w14:textId="698F4E01" w:rsidR="00CC1E33" w:rsidRDefault="00CC1E33" w:rsidP="00EA3EEA">
      <w:pPr>
        <w:pStyle w:val="Listenabsatz"/>
        <w:numPr>
          <w:ilvl w:val="0"/>
          <w:numId w:val="25"/>
        </w:numPr>
      </w:pPr>
      <w:r>
        <w:t xml:space="preserve">Die Webseite wird auf einem Hostpoint </w:t>
      </w:r>
      <w:r w:rsidR="00380D3C">
        <w:t>Server</w:t>
      </w:r>
      <w:r>
        <w:t xml:space="preserve"> veröffentlicht.</w:t>
      </w:r>
    </w:p>
    <w:p w14:paraId="38CAB70C" w14:textId="75F798A6" w:rsidR="004D2DFA" w:rsidRDefault="004D2DFA" w:rsidP="00EA3EEA">
      <w:pPr>
        <w:pStyle w:val="Listenabsatz"/>
        <w:numPr>
          <w:ilvl w:val="0"/>
          <w:numId w:val="25"/>
        </w:numPr>
      </w:pPr>
      <w:r>
        <w:t>Oben rechts sieht man ein Button der als Verzeichnis dienen sollte. Man hat die Auswahl zwischen «Home» und «Quiz»</w:t>
      </w:r>
    </w:p>
    <w:p w14:paraId="36A80879" w14:textId="03A96136" w:rsidR="004D2DFA" w:rsidRDefault="004D2DFA" w:rsidP="00EA3EEA">
      <w:pPr>
        <w:pStyle w:val="Listenabsatz"/>
        <w:numPr>
          <w:ilvl w:val="0"/>
          <w:numId w:val="25"/>
        </w:numPr>
      </w:pPr>
      <w:r>
        <w:t xml:space="preserve">Am unteren Teil der Homepage, befindet sich ein funktionsfähiges Kontaktformular </w:t>
      </w:r>
    </w:p>
    <w:p w14:paraId="3F18B168" w14:textId="3160324D" w:rsidR="00EA3EEA" w:rsidRPr="00EA3EEA" w:rsidRDefault="004D2DFA" w:rsidP="004D2DFA">
      <w:pPr>
        <w:pStyle w:val="Listenabsatz"/>
        <w:numPr>
          <w:ilvl w:val="0"/>
          <w:numId w:val="25"/>
        </w:numPr>
      </w:pPr>
      <w:r>
        <w:t xml:space="preserve">Hat man den Test absolviert, bekommt man eine Auswertung anhand der gegebenen </w:t>
      </w:r>
      <w:r w:rsidR="00380D3C">
        <w:t>Antworten,</w:t>
      </w:r>
      <w:r>
        <w:t xml:space="preserve"> die man gewählt hat. Dies ist nur durch Radio</w:t>
      </w:r>
      <w:r w:rsidR="00C20E32">
        <w:t>b</w:t>
      </w:r>
      <w:r>
        <w:t>uttons möglich also kann nur eine Antwort gegeben werden</w:t>
      </w:r>
    </w:p>
    <w:p w14:paraId="70FC42D6" w14:textId="77777777" w:rsidR="00EA3EEA" w:rsidRDefault="00EA3EEA" w:rsidP="00EA3EEA"/>
    <w:p w14:paraId="7C71D0C2" w14:textId="77777777" w:rsidR="00D51F9B" w:rsidRDefault="00D51F9B" w:rsidP="00EA3EEA">
      <w:pPr>
        <w:sectPr w:rsidR="00D51F9B" w:rsidSect="00D51F9B">
          <w:footerReference w:type="first" r:id="rId12"/>
          <w:pgSz w:w="11906" w:h="16838" w:code="9"/>
          <w:pgMar w:top="1985" w:right="1134" w:bottom="1701" w:left="1701" w:header="567" w:footer="851" w:gutter="0"/>
          <w:pgNumType w:start="2"/>
          <w:cols w:space="708"/>
          <w:docGrid w:linePitch="360"/>
        </w:sectPr>
      </w:pPr>
    </w:p>
    <w:p w14:paraId="6F2B4FAF" w14:textId="32B2479B" w:rsidR="00EA3EEA" w:rsidRDefault="00EA3EEA" w:rsidP="00EA3EEA"/>
    <w:p w14:paraId="7BEEBCBA" w14:textId="209F6EBB" w:rsidR="000012A8" w:rsidRDefault="00CC1E33" w:rsidP="000012A8">
      <w:pPr>
        <w:pStyle w:val="berschrift1"/>
      </w:pPr>
      <w:bookmarkStart w:id="6" w:name="_Zeit_Planung"/>
      <w:bookmarkStart w:id="7" w:name="_Zeitplanung"/>
      <w:bookmarkStart w:id="8" w:name="_Toc62249801"/>
      <w:bookmarkEnd w:id="6"/>
      <w:bookmarkEnd w:id="7"/>
      <w:r>
        <w:t>Zeit</w:t>
      </w:r>
      <w:r w:rsidR="00C86400">
        <w:t>p</w:t>
      </w:r>
      <w:r w:rsidR="000012A8">
        <w:t>lanung</w:t>
      </w:r>
      <w:bookmarkEnd w:id="8"/>
    </w:p>
    <w:p w14:paraId="10CB160C" w14:textId="58A05CEE" w:rsidR="000012A8" w:rsidRDefault="00CD70B7" w:rsidP="000012A8">
      <w:pPr>
        <w:keepNext/>
      </w:pPr>
      <w:r w:rsidRPr="00CD70B7">
        <w:drawing>
          <wp:inline distT="0" distB="0" distL="0" distR="0" wp14:anchorId="1B19FB64" wp14:editId="67A83111">
            <wp:extent cx="8351520" cy="3298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51520" cy="3298190"/>
                    </a:xfrm>
                    <a:prstGeom prst="rect">
                      <a:avLst/>
                    </a:prstGeom>
                  </pic:spPr>
                </pic:pic>
              </a:graphicData>
            </a:graphic>
          </wp:inline>
        </w:drawing>
      </w:r>
    </w:p>
    <w:p w14:paraId="5A19822E" w14:textId="77777777" w:rsidR="00346085" w:rsidRPr="00A9018B" w:rsidRDefault="000012A8" w:rsidP="00A9018B">
      <w:pPr>
        <w:pStyle w:val="Beschriftung"/>
      </w:pPr>
      <w:bookmarkStart w:id="9" w:name="_Toc52888736"/>
      <w:r>
        <w:t xml:space="preserve">Abbildung </w:t>
      </w:r>
      <w:r w:rsidR="00A731F3">
        <w:fldChar w:fldCharType="begin"/>
      </w:r>
      <w:r w:rsidR="00A731F3">
        <w:instrText xml:space="preserve"> SEQ Abbildung \* ARABIC </w:instrText>
      </w:r>
      <w:r w:rsidR="00A731F3">
        <w:fldChar w:fldCharType="separate"/>
      </w:r>
      <w:r w:rsidR="00680ACC">
        <w:rPr>
          <w:noProof/>
        </w:rPr>
        <w:t>1</w:t>
      </w:r>
      <w:r w:rsidR="00A731F3">
        <w:rPr>
          <w:noProof/>
        </w:rPr>
        <w:fldChar w:fldCharType="end"/>
      </w:r>
      <w:r>
        <w:t>: Zeitplan</w:t>
      </w:r>
      <w:bookmarkEnd w:id="9"/>
    </w:p>
    <w:p w14:paraId="1FA404EA" w14:textId="77777777" w:rsidR="00145B5C" w:rsidRDefault="00145B5C" w:rsidP="000012A8">
      <w:pPr>
        <w:pStyle w:val="berschrift1"/>
        <w:sectPr w:rsidR="00145B5C" w:rsidSect="00D51F9B">
          <w:pgSz w:w="16838" w:h="11906" w:orient="landscape" w:code="9"/>
          <w:pgMar w:top="1701" w:right="1985" w:bottom="1134" w:left="1701" w:header="567" w:footer="851" w:gutter="0"/>
          <w:pgNumType w:start="2"/>
          <w:cols w:space="708"/>
          <w:docGrid w:linePitch="360"/>
        </w:sectPr>
      </w:pPr>
    </w:p>
    <w:p w14:paraId="725D558E" w14:textId="5E9F079A" w:rsidR="000012A8" w:rsidRDefault="00CC1E33" w:rsidP="000012A8">
      <w:pPr>
        <w:pStyle w:val="berschrift1"/>
      </w:pPr>
      <w:bookmarkStart w:id="10" w:name="_Toc62249802"/>
      <w:r>
        <w:lastRenderedPageBreak/>
        <w:t>Informieren</w:t>
      </w:r>
      <w:bookmarkEnd w:id="10"/>
    </w:p>
    <w:p w14:paraId="01A80C8B" w14:textId="7B41F907" w:rsidR="00EC59DF" w:rsidRDefault="006A21CA" w:rsidP="00EC59DF">
      <w:pPr>
        <w:pStyle w:val="berschrift2"/>
      </w:pPr>
      <w:bookmarkStart w:id="11" w:name="_Toc62249803"/>
      <w:r>
        <w:t>Projekt Auswahl</w:t>
      </w:r>
      <w:bookmarkEnd w:id="11"/>
    </w:p>
    <w:p w14:paraId="79AF955C" w14:textId="4190B627" w:rsidR="003327FD" w:rsidRDefault="006A21CA" w:rsidP="006A21CA">
      <w:pPr>
        <w:ind w:left="567"/>
      </w:pPr>
      <w:r>
        <w:t>Wir haben uns am Anfang</w:t>
      </w:r>
      <w:r w:rsidR="003327FD">
        <w:t xml:space="preserve"> ausführliche</w:t>
      </w:r>
      <w:r>
        <w:t xml:space="preserve"> Gedanken darüber </w:t>
      </w:r>
      <w:r w:rsidR="00380D3C">
        <w:t>gemacht,</w:t>
      </w:r>
      <w:r>
        <w:t xml:space="preserve"> wie wir unser Projekt darstellen wollten. Uns war klar, dass wir etwas programmieren wollten und das unser jetziges Wissens-Niveau eine grosse Rolle spielt wegen des Zeitlimits. </w:t>
      </w:r>
    </w:p>
    <w:p w14:paraId="41BE6E76" w14:textId="21DA5A6D" w:rsidR="003327FD" w:rsidRDefault="003327FD" w:rsidP="006A21CA">
      <w:pPr>
        <w:ind w:left="567"/>
      </w:pPr>
      <w:r>
        <w:t xml:space="preserve">Wir hatten einige </w:t>
      </w:r>
      <w:proofErr w:type="gramStart"/>
      <w:r w:rsidR="00380D3C">
        <w:t>tolle</w:t>
      </w:r>
      <w:proofErr w:type="gramEnd"/>
      <w:r>
        <w:t xml:space="preserve"> </w:t>
      </w:r>
      <w:r w:rsidR="00380D3C">
        <w:t>Ideen,</w:t>
      </w:r>
      <w:r>
        <w:t xml:space="preserve"> doch leider hat uns die Zeit einen Strich durch die Rechnung gemacht. Wir mussten uns also auf ein Projekt einigen das uns anspricht </w:t>
      </w:r>
      <w:r w:rsidR="00380D3C">
        <w:t xml:space="preserve">und </w:t>
      </w:r>
      <w:r>
        <w:t xml:space="preserve">gleichzeitig </w:t>
      </w:r>
      <w:r w:rsidR="00380D3C">
        <w:t>in unseren Zeitplan</w:t>
      </w:r>
      <w:r>
        <w:t xml:space="preserve"> passt und wo wir das nötige </w:t>
      </w:r>
      <w:r w:rsidR="00380D3C">
        <w:t>Knowhow</w:t>
      </w:r>
      <w:r>
        <w:t xml:space="preserve"> verfügen.</w:t>
      </w:r>
    </w:p>
    <w:p w14:paraId="18E1F27E" w14:textId="77777777" w:rsidR="003327FD" w:rsidRDefault="003327FD" w:rsidP="006A21CA">
      <w:pPr>
        <w:ind w:left="567"/>
      </w:pPr>
    </w:p>
    <w:p w14:paraId="721118D2" w14:textId="4FDC77E8" w:rsidR="006A21CA" w:rsidRDefault="006A21CA" w:rsidP="006A21CA">
      <w:pPr>
        <w:ind w:left="567"/>
      </w:pPr>
      <w:r>
        <w:t xml:space="preserve">Folgende waren unsere </w:t>
      </w:r>
      <w:r w:rsidR="003327FD">
        <w:t xml:space="preserve">Top 4 </w:t>
      </w:r>
      <w:r>
        <w:t>Überlegungen:</w:t>
      </w:r>
    </w:p>
    <w:p w14:paraId="15A8F6D0" w14:textId="77777777" w:rsidR="00FD283D" w:rsidRDefault="00FD283D" w:rsidP="006A21CA">
      <w:pPr>
        <w:ind w:left="567"/>
      </w:pPr>
    </w:p>
    <w:p w14:paraId="2ADF0F2E" w14:textId="117FC19B" w:rsidR="00FD283D" w:rsidRDefault="00FD283D" w:rsidP="00733675">
      <w:pPr>
        <w:pStyle w:val="Listenabsatz"/>
        <w:numPr>
          <w:ilvl w:val="0"/>
          <w:numId w:val="26"/>
        </w:numPr>
      </w:pPr>
      <w:r>
        <w:t>Hausaufgaben Agenda</w:t>
      </w:r>
    </w:p>
    <w:p w14:paraId="0E3020FE" w14:textId="07358294" w:rsidR="00FD283D" w:rsidRDefault="00FD283D" w:rsidP="00733675">
      <w:pPr>
        <w:pStyle w:val="Listenabsatz"/>
        <w:numPr>
          <w:ilvl w:val="0"/>
          <w:numId w:val="26"/>
        </w:numPr>
      </w:pPr>
      <w:r>
        <w:t>Mini game</w:t>
      </w:r>
    </w:p>
    <w:p w14:paraId="4DAC56EF" w14:textId="4B8C6737" w:rsidR="00FD283D" w:rsidRDefault="00FD283D" w:rsidP="00FD283D">
      <w:pPr>
        <w:pStyle w:val="Listenabsatz"/>
        <w:numPr>
          <w:ilvl w:val="0"/>
          <w:numId w:val="26"/>
        </w:numPr>
      </w:pPr>
      <w:r>
        <w:t>Webseite zur Wissensvermittlung über ein bestimmtes Thema</w:t>
      </w:r>
    </w:p>
    <w:p w14:paraId="6460952D" w14:textId="4BC4C218" w:rsidR="00FD283D" w:rsidRDefault="00FD283D" w:rsidP="00FD283D">
      <w:pPr>
        <w:pStyle w:val="Listenabsatz"/>
        <w:numPr>
          <w:ilvl w:val="0"/>
          <w:numId w:val="26"/>
        </w:numPr>
      </w:pPr>
      <w:r>
        <w:t>Persönlichkeitstest</w:t>
      </w:r>
    </w:p>
    <w:p w14:paraId="5656E8CF" w14:textId="77777777" w:rsidR="00FD283D" w:rsidRDefault="00FD283D" w:rsidP="00FD283D">
      <w:pPr>
        <w:pStyle w:val="Listenabsatz"/>
        <w:ind w:left="1287"/>
      </w:pPr>
    </w:p>
    <w:p w14:paraId="606ADA3F" w14:textId="2C2B7580" w:rsidR="0015709B" w:rsidRDefault="00FD283D" w:rsidP="0015709B">
      <w:pPr>
        <w:ind w:left="576"/>
      </w:pPr>
      <w:r>
        <w:t>Nach reifliche</w:t>
      </w:r>
      <w:r w:rsidR="003327FD">
        <w:t>n</w:t>
      </w:r>
      <w:r>
        <w:t xml:space="preserve"> Überlegung</w:t>
      </w:r>
      <w:r w:rsidR="003327FD">
        <w:t>en</w:t>
      </w:r>
      <w:r>
        <w:t>, entschieden wir uns dazu einen Persönlichkeitstest in einer ansprechenden HTML Seite zu programmieren.</w:t>
      </w:r>
      <w:r w:rsidR="006A21CA">
        <w:t xml:space="preserve"> </w:t>
      </w:r>
      <w:r w:rsidR="003327FD">
        <w:t>Es blieb</w:t>
      </w:r>
      <w:r w:rsidR="003327FD">
        <w:t xml:space="preserve"> aber</w:t>
      </w:r>
      <w:r w:rsidR="003327FD">
        <w:t xml:space="preserve"> immer noch die Frage </w:t>
      </w:r>
      <w:r w:rsidR="00380D3C">
        <w:t>offen,</w:t>
      </w:r>
      <w:r w:rsidR="003327FD">
        <w:t xml:space="preserve"> ob wir unser Projekt als Desktopapplikation oder über ein Web Interface darstellen wollten.</w:t>
      </w:r>
      <w:r w:rsidR="003327FD">
        <w:t xml:space="preserve"> Schlussendlich entschieden wir uns für die Webap</w:t>
      </w:r>
      <w:r w:rsidR="00227C69">
        <w:t>p</w:t>
      </w:r>
      <w:r w:rsidR="003327FD">
        <w:t>likation d</w:t>
      </w:r>
      <w:r w:rsidR="003327FD">
        <w:t>er Grund dafür war vor allem, dass wir nicht genug Kenntnisse ha</w:t>
      </w:r>
      <w:r w:rsidR="001B5CBC">
        <w:t>tten</w:t>
      </w:r>
      <w:r w:rsidR="003327FD">
        <w:t xml:space="preserve"> und deshalb nicht genug Zeit gehabt hätten für eine Desktop Applikation.</w:t>
      </w:r>
    </w:p>
    <w:p w14:paraId="0EE76D5E" w14:textId="5F5B761B" w:rsidR="0015709B" w:rsidRDefault="0015709B" w:rsidP="0015709B">
      <w:pPr>
        <w:ind w:left="576"/>
      </w:pPr>
    </w:p>
    <w:p w14:paraId="52CEC42C" w14:textId="5007CFF5" w:rsidR="0015709B" w:rsidRDefault="0015709B" w:rsidP="0015709B">
      <w:pPr>
        <w:ind w:left="576"/>
      </w:pPr>
      <w:r>
        <w:t>Als klar war was wir</w:t>
      </w:r>
      <w:r w:rsidR="001B5CBC">
        <w:t xml:space="preserve"> als Projekt </w:t>
      </w:r>
      <w:r w:rsidR="00227C69">
        <w:t>machen wollten</w:t>
      </w:r>
      <w:r>
        <w:t xml:space="preserve"> haben wir uns über mögliche </w:t>
      </w:r>
      <w:r w:rsidR="00227C69">
        <w:t>Vorgehensweisen</w:t>
      </w:r>
      <w:r>
        <w:t xml:space="preserve"> informiert wie zum Beispiel</w:t>
      </w:r>
      <w:r w:rsidR="001B5CBC">
        <w:t>:</w:t>
      </w:r>
    </w:p>
    <w:p w14:paraId="1388492E" w14:textId="77777777" w:rsidR="0015709B" w:rsidRDefault="0015709B" w:rsidP="0015709B">
      <w:pPr>
        <w:ind w:left="576"/>
      </w:pPr>
    </w:p>
    <w:p w14:paraId="7D566332" w14:textId="61D96EC5" w:rsidR="0015709B" w:rsidRDefault="0015709B" w:rsidP="0015709B">
      <w:pPr>
        <w:pStyle w:val="Listenabsatz"/>
        <w:numPr>
          <w:ilvl w:val="0"/>
          <w:numId w:val="31"/>
        </w:numPr>
      </w:pPr>
      <w:r>
        <w:t xml:space="preserve">die </w:t>
      </w:r>
      <w:r w:rsidR="00227C69">
        <w:t>Auswertung</w:t>
      </w:r>
      <w:r>
        <w:t xml:space="preserve"> des Tests entstehen sollte.</w:t>
      </w:r>
    </w:p>
    <w:p w14:paraId="7C37CD8D" w14:textId="316852DB" w:rsidR="0015709B" w:rsidRDefault="0015709B" w:rsidP="0015709B">
      <w:pPr>
        <w:pStyle w:val="Listenabsatz"/>
        <w:numPr>
          <w:ilvl w:val="0"/>
          <w:numId w:val="31"/>
        </w:numPr>
      </w:pPr>
      <w:r>
        <w:t xml:space="preserve">wie man die </w:t>
      </w:r>
      <w:r w:rsidR="00227C69">
        <w:t>Darstellung</w:t>
      </w:r>
      <w:r>
        <w:t xml:space="preserve"> am besten macht.</w:t>
      </w:r>
    </w:p>
    <w:p w14:paraId="1AF8D862" w14:textId="15A0EE1D" w:rsidR="0015709B" w:rsidRDefault="0015709B" w:rsidP="0015709B">
      <w:pPr>
        <w:pStyle w:val="Listenabsatz"/>
        <w:numPr>
          <w:ilvl w:val="0"/>
          <w:numId w:val="31"/>
        </w:numPr>
      </w:pPr>
      <w:r>
        <w:t>wie</w:t>
      </w:r>
      <w:r w:rsidR="001B5CBC">
        <w:t xml:space="preserve"> man</w:t>
      </w:r>
      <w:r>
        <w:t xml:space="preserve"> die Barrierefreiheit gewährleisten kann.</w:t>
      </w:r>
    </w:p>
    <w:p w14:paraId="0A78D0B1" w14:textId="70F59283" w:rsidR="0015709B" w:rsidRDefault="0015709B" w:rsidP="0015709B">
      <w:pPr>
        <w:pStyle w:val="Listenabsatz"/>
        <w:numPr>
          <w:ilvl w:val="0"/>
          <w:numId w:val="31"/>
        </w:numPr>
      </w:pPr>
      <w:r>
        <w:t>welche Funktionen sinnvoll wären.</w:t>
      </w:r>
    </w:p>
    <w:p w14:paraId="180299D0" w14:textId="7DF45BDC" w:rsidR="0015709B" w:rsidRDefault="001B5CBC" w:rsidP="0015709B">
      <w:pPr>
        <w:pStyle w:val="Listenabsatz"/>
        <w:numPr>
          <w:ilvl w:val="0"/>
          <w:numId w:val="31"/>
        </w:numPr>
      </w:pPr>
      <w:r>
        <w:t xml:space="preserve">mit welchen </w:t>
      </w:r>
      <w:r w:rsidR="00227C69">
        <w:t>Tools</w:t>
      </w:r>
      <w:r>
        <w:t xml:space="preserve"> die </w:t>
      </w:r>
      <w:r w:rsidR="00227C69">
        <w:t>Zusammenarbeit</w:t>
      </w:r>
      <w:r>
        <w:t xml:space="preserve"> am effizientesten ist.</w:t>
      </w:r>
    </w:p>
    <w:p w14:paraId="0B5AA6BD" w14:textId="159171CB" w:rsidR="001B5CBC" w:rsidRDefault="001B5CBC" w:rsidP="0015709B">
      <w:pPr>
        <w:pStyle w:val="Listenabsatz"/>
        <w:numPr>
          <w:ilvl w:val="0"/>
          <w:numId w:val="31"/>
        </w:numPr>
      </w:pPr>
      <w:r>
        <w:t>wer was von uns am besten kann.</w:t>
      </w:r>
    </w:p>
    <w:p w14:paraId="07C745DA" w14:textId="660A685B" w:rsidR="001B5CBC" w:rsidRDefault="001B5CBC" w:rsidP="0015709B">
      <w:pPr>
        <w:pStyle w:val="Listenabsatz"/>
        <w:numPr>
          <w:ilvl w:val="0"/>
          <w:numId w:val="31"/>
        </w:numPr>
      </w:pPr>
      <w:r>
        <w:t>über was sollte der Persönlichkeitstest handeln.</w:t>
      </w:r>
    </w:p>
    <w:p w14:paraId="1EA34383" w14:textId="1A07A31C" w:rsidR="001B5CBC" w:rsidRDefault="001B5CBC" w:rsidP="001B5CBC">
      <w:pPr>
        <w:pStyle w:val="Listenabsatz"/>
        <w:numPr>
          <w:ilvl w:val="0"/>
          <w:numId w:val="31"/>
        </w:numPr>
      </w:pPr>
      <w:r>
        <w:t xml:space="preserve">wie soll unsere Seite heissen. </w:t>
      </w:r>
    </w:p>
    <w:p w14:paraId="320923D8" w14:textId="4697D0D7" w:rsidR="001B5CBC" w:rsidRDefault="001B5CBC" w:rsidP="001B5CBC">
      <w:pPr>
        <w:ind w:left="709"/>
      </w:pPr>
    </w:p>
    <w:p w14:paraId="4933A864" w14:textId="00095815" w:rsidR="001B5CBC" w:rsidRPr="0015709B" w:rsidRDefault="001B5CBC" w:rsidP="001B5CBC">
      <w:pPr>
        <w:ind w:left="709"/>
      </w:pPr>
      <w:r>
        <w:t xml:space="preserve">Als diese Punkte geklärt waren konnten wir zufrieden und voller </w:t>
      </w:r>
      <w:r w:rsidR="00227C69">
        <w:t>Freude</w:t>
      </w:r>
      <w:r>
        <w:t xml:space="preserve"> auf das Projekt, in den Planungsmodus wechseln.</w:t>
      </w:r>
    </w:p>
    <w:p w14:paraId="5375C9B4" w14:textId="57E14888" w:rsidR="0015709B" w:rsidRPr="0015709B" w:rsidRDefault="0015709B" w:rsidP="0015709B">
      <w:pPr>
        <w:ind w:left="432"/>
      </w:pPr>
    </w:p>
    <w:p w14:paraId="57C1FAFE" w14:textId="77777777" w:rsidR="003327FD" w:rsidRDefault="003327FD" w:rsidP="005F4D22">
      <w:pPr>
        <w:ind w:left="576"/>
      </w:pPr>
    </w:p>
    <w:p w14:paraId="37B1E731" w14:textId="7A3ADC06" w:rsidR="005F4D22" w:rsidRDefault="005F4D22" w:rsidP="005F4D22">
      <w:pPr>
        <w:ind w:left="576"/>
      </w:pPr>
    </w:p>
    <w:p w14:paraId="3F17D7A1" w14:textId="77777777" w:rsidR="005F4D22" w:rsidRDefault="005F4D22" w:rsidP="005F4D22">
      <w:pPr>
        <w:ind w:left="576"/>
      </w:pPr>
    </w:p>
    <w:p w14:paraId="3EEE7DA0" w14:textId="77777777" w:rsidR="003327FD" w:rsidRDefault="003327FD">
      <w:pPr>
        <w:rPr>
          <w:rFonts w:cs="Arial"/>
          <w:b/>
          <w:bCs/>
          <w:kern w:val="32"/>
          <w:szCs w:val="32"/>
        </w:rPr>
      </w:pPr>
      <w:r>
        <w:br w:type="page"/>
      </w:r>
    </w:p>
    <w:p w14:paraId="18C22A27" w14:textId="6E00C6EF" w:rsidR="00FD283D" w:rsidRDefault="00FD283D" w:rsidP="00CC1E33">
      <w:pPr>
        <w:pStyle w:val="berschrift1"/>
      </w:pPr>
      <w:bookmarkStart w:id="12" w:name="_Toc62249804"/>
      <w:r>
        <w:lastRenderedPageBreak/>
        <w:t>Planung</w:t>
      </w:r>
      <w:bookmarkEnd w:id="12"/>
    </w:p>
    <w:p w14:paraId="449B0452" w14:textId="2A1FFFF4" w:rsidR="00C1271C" w:rsidRDefault="005F4D22" w:rsidP="005F4D22">
      <w:pPr>
        <w:ind w:left="432"/>
      </w:pPr>
      <w:r>
        <w:t xml:space="preserve">Sollte dieser Test Umfänglich sein? Eher ins lächerliche gezogen oder ernsthaft aufgebaut? Auf was sollte mehr Wert gelegt werden: Aussehen oder Funktionalität? </w:t>
      </w:r>
      <w:r w:rsidR="001B5CBC">
        <w:t xml:space="preserve">Wie </w:t>
      </w:r>
      <w:r w:rsidR="00227C69">
        <w:t>teilen</w:t>
      </w:r>
      <w:r w:rsidR="001B5CBC">
        <w:t xml:space="preserve"> wir die Zeit richtig ein? Wer übernimmt welche </w:t>
      </w:r>
      <w:r w:rsidR="00227C69">
        <w:t>Aufgaben</w:t>
      </w:r>
      <w:r w:rsidR="001B5CBC">
        <w:t xml:space="preserve">? </w:t>
      </w:r>
      <w:r>
        <w:t xml:space="preserve">Wir haben einige Zeit </w:t>
      </w:r>
      <w:r w:rsidR="00227C69">
        <w:t>gebraucht,</w:t>
      </w:r>
      <w:r>
        <w:t xml:space="preserve"> um diese Fragen richtig zu beantworten. Am meisten wurde meines Erachtens darum herum </w:t>
      </w:r>
      <w:r w:rsidR="00227C69">
        <w:t>diskutiert,</w:t>
      </w:r>
      <w:r>
        <w:t xml:space="preserve"> ob wir die Fragen von einer Datenbank beziehen wollen oder nicht. Schlussendlich haben wir uns jedoch dagegen entschieden. Wir wollten uns nicht zu viel vornehmen und uns erst auf die Grundlegenden Dinge fokussieren. Ausserdem hätten wir dann nicht JavaScript verwenden können, sondern hätten alles mit PHP schreiben müssen. Dies hätte zu lange gedauert, weil wir alle noch nicht oft mit PHP gearbeitet haben.</w:t>
      </w:r>
    </w:p>
    <w:p w14:paraId="3C81B970" w14:textId="2EDCA900" w:rsidR="005F4D22" w:rsidRDefault="007B0214" w:rsidP="005F4D22">
      <w:pPr>
        <w:ind w:left="432"/>
      </w:pPr>
      <w:r>
        <w:t>Was die Testfragen selbst betrifft, haben wir uns ziemlich wenig Gedanken gemacht. Wichtig war uns nur, dass es am Schluss Sinn ergibt.</w:t>
      </w:r>
    </w:p>
    <w:p w14:paraId="624C274F" w14:textId="265B2693" w:rsidR="001B5CBC" w:rsidRDefault="001B5CBC" w:rsidP="001B5CBC">
      <w:pPr>
        <w:pStyle w:val="berschrift2"/>
        <w:numPr>
          <w:ilvl w:val="0"/>
          <w:numId w:val="0"/>
        </w:numPr>
        <w:ind w:left="576"/>
      </w:pPr>
    </w:p>
    <w:p w14:paraId="648868F5" w14:textId="0148630C" w:rsidR="001B5CBC" w:rsidRDefault="001B5CBC" w:rsidP="001B5CBC">
      <w:pPr>
        <w:pStyle w:val="berschrift2"/>
      </w:pPr>
      <w:bookmarkStart w:id="13" w:name="_Toc62249805"/>
      <w:r>
        <w:t>Zeitplanung</w:t>
      </w:r>
      <w:bookmarkEnd w:id="13"/>
      <w:r>
        <w:t xml:space="preserve"> </w:t>
      </w:r>
    </w:p>
    <w:p w14:paraId="510C6560" w14:textId="23F904B6" w:rsidR="001B5CBC" w:rsidRDefault="001B5CBC" w:rsidP="001B5CBC">
      <w:pPr>
        <w:ind w:left="576"/>
      </w:pPr>
      <w:proofErr w:type="gramStart"/>
      <w:r>
        <w:t>Nach unsere</w:t>
      </w:r>
      <w:r w:rsidR="00227C69">
        <w:t>m</w:t>
      </w:r>
      <w:r>
        <w:t xml:space="preserve"> </w:t>
      </w:r>
      <w:r w:rsidR="00227C69">
        <w:t>Erachtens</w:t>
      </w:r>
      <w:proofErr w:type="gramEnd"/>
      <w:r>
        <w:t xml:space="preserve"> war die Zeitplanung sehr kompliziert und schwierig. Wir hatten oft Probleme den Zeitplan </w:t>
      </w:r>
      <w:r w:rsidR="00227C69">
        <w:t>einzuhalten</w:t>
      </w:r>
      <w:r>
        <w:t xml:space="preserve"> und genügend Zeit für die Aufgaben einzup</w:t>
      </w:r>
      <w:r w:rsidR="00C86400">
        <w:t>lanen.</w:t>
      </w:r>
    </w:p>
    <w:p w14:paraId="26DFDE04" w14:textId="7554F8C5" w:rsidR="00C86400" w:rsidRDefault="00C86400" w:rsidP="001B5CBC">
      <w:pPr>
        <w:ind w:left="576"/>
      </w:pPr>
    </w:p>
    <w:p w14:paraId="5381F029" w14:textId="0644C4E7" w:rsidR="0015709B" w:rsidRDefault="00C86400" w:rsidP="00C86400">
      <w:pPr>
        <w:ind w:left="576"/>
        <w:rPr>
          <w:b/>
          <w:bCs/>
        </w:rPr>
      </w:pPr>
      <w:r w:rsidRPr="00C86400">
        <w:rPr>
          <w:u w:val="single"/>
        </w:rPr>
        <w:t>Zeitplan</w:t>
      </w:r>
      <w:r w:rsidRPr="00C86400">
        <w:rPr>
          <w:b/>
          <w:bCs/>
        </w:rPr>
        <w:t xml:space="preserve">: </w:t>
      </w:r>
      <w:hyperlink w:anchor="_Zeit_Planung" w:history="1">
        <w:r>
          <w:rPr>
            <w:rStyle w:val="Hyperlink"/>
            <w:b/>
            <w:bCs/>
          </w:rPr>
          <w:t>Zeitplanung</w:t>
        </w:r>
      </w:hyperlink>
    </w:p>
    <w:p w14:paraId="17427390" w14:textId="6B582424" w:rsidR="00C86400" w:rsidRDefault="00C86400" w:rsidP="00C86400">
      <w:pPr>
        <w:ind w:left="576"/>
        <w:rPr>
          <w:b/>
          <w:bCs/>
        </w:rPr>
      </w:pPr>
    </w:p>
    <w:p w14:paraId="2AD34EA8" w14:textId="7509AC63" w:rsidR="00C86400" w:rsidRDefault="00C86400" w:rsidP="00C86400">
      <w:pPr>
        <w:pStyle w:val="berschrift2"/>
      </w:pPr>
      <w:bookmarkStart w:id="14" w:name="_Toc62249806"/>
      <w:r>
        <w:t>Aufgabena</w:t>
      </w:r>
      <w:r>
        <w:t>ufteilung</w:t>
      </w:r>
      <w:bookmarkEnd w:id="14"/>
    </w:p>
    <w:p w14:paraId="1C5F8E1A" w14:textId="77777777" w:rsidR="00C86400" w:rsidRPr="00C86400" w:rsidRDefault="00C86400" w:rsidP="00C86400">
      <w:pPr>
        <w:ind w:left="576"/>
        <w:rPr>
          <w:u w:val="single"/>
        </w:rPr>
      </w:pPr>
      <w:r w:rsidRPr="00C86400">
        <w:rPr>
          <w:u w:val="single"/>
        </w:rPr>
        <w:t>Backend:</w:t>
      </w:r>
    </w:p>
    <w:p w14:paraId="18DB47CD" w14:textId="35449CCE" w:rsidR="00C86400" w:rsidRDefault="00C86400" w:rsidP="00C86400">
      <w:pPr>
        <w:ind w:left="576"/>
      </w:pPr>
      <w:r>
        <w:t>Drilona Qarri hat die Aufgabe übernommen den JavaScipt Code für den Persönlichkeitstest zu schreiben. Dies beinhaltete vor allem das Auswerten der gewählten Optionen aller Fragen und dementsprechend ein Passendes Ergebnis zu validieren. Dies hat sie mithilfe eine Punktesystems gelöst z</w:t>
      </w:r>
      <w:r w:rsidR="00227C69">
        <w:t>.</w:t>
      </w:r>
      <w:r>
        <w:t>B</w:t>
      </w:r>
      <w:r w:rsidR="00227C69">
        <w:t>.</w:t>
      </w:r>
      <w:r>
        <w:t xml:space="preserve"> 10 erreichte Punkte = Auswertung 1.</w:t>
      </w:r>
    </w:p>
    <w:p w14:paraId="2F5E3A79" w14:textId="77777777" w:rsidR="00C86400" w:rsidRDefault="00C86400" w:rsidP="00C86400">
      <w:pPr>
        <w:ind w:left="576"/>
      </w:pPr>
    </w:p>
    <w:p w14:paraId="4CF5F3DF" w14:textId="652F6A28" w:rsidR="00C86400" w:rsidRPr="00C86400" w:rsidRDefault="00380D3C" w:rsidP="00C86400">
      <w:pPr>
        <w:ind w:left="576"/>
        <w:rPr>
          <w:u w:val="single"/>
        </w:rPr>
      </w:pPr>
      <w:r>
        <w:rPr>
          <w:u w:val="single"/>
        </w:rPr>
        <w:t>Frontend</w:t>
      </w:r>
      <w:r w:rsidR="00C86400" w:rsidRPr="00C86400">
        <w:rPr>
          <w:u w:val="single"/>
        </w:rPr>
        <w:t>:</w:t>
      </w:r>
    </w:p>
    <w:p w14:paraId="21BA1D3D" w14:textId="56083AD9" w:rsidR="00C86400" w:rsidRPr="00380D3C" w:rsidRDefault="00C86400" w:rsidP="00C86400">
      <w:pPr>
        <w:ind w:left="576"/>
      </w:pPr>
      <w:r>
        <w:t xml:space="preserve">Anhand eines Template das Justin Bauer gewählt hat, haben er und Julia Tifner nach und nach diese </w:t>
      </w:r>
      <w:r w:rsidR="00227C69">
        <w:t>angepasst,</w:t>
      </w:r>
      <w:r>
        <w:t xml:space="preserve"> bis sie unseren Vorstellungen entsprach. Justin Bauer hat die Homepage umstrukturiert und das Kontaktformular zum </w:t>
      </w:r>
      <w:r w:rsidR="00227C69">
        <w:t>Funktionieren</w:t>
      </w:r>
      <w:r>
        <w:t xml:space="preserve"> gebracht und Julia Tifner hat die «Slideshow» der verschiedenen Fragen erstellt und die dazugehörigen Fragen rausgesucht und strukturiert. </w:t>
      </w:r>
    </w:p>
    <w:p w14:paraId="7C006BB9" w14:textId="14C67B77" w:rsidR="00C86400" w:rsidRDefault="00C86400" w:rsidP="00C86400">
      <w:pPr>
        <w:ind w:left="576"/>
      </w:pPr>
      <w:r>
        <w:t>Justin Bauer hat die Homepage ansprechend gestaltet und sich den Namen «YourRealMe» überlegt. Wir alle haben hier und da optische Anpassungen vorgenommen.</w:t>
      </w:r>
      <w:r>
        <w:t xml:space="preserve"> Ausserdem hat er die Webap</w:t>
      </w:r>
      <w:r w:rsidR="00227C69">
        <w:t>p</w:t>
      </w:r>
      <w:r>
        <w:t>likation so bearbeitet das sie komplett zugänglich für Menschen mit einer Behinderung ist (Barrierefrei).</w:t>
      </w:r>
    </w:p>
    <w:p w14:paraId="6DDB97E8" w14:textId="77777777" w:rsidR="00C86400" w:rsidRPr="00C86400" w:rsidRDefault="00C86400" w:rsidP="00C86400">
      <w:pPr>
        <w:ind w:left="576"/>
      </w:pPr>
    </w:p>
    <w:p w14:paraId="58AA6E77" w14:textId="77777777" w:rsidR="00C86400" w:rsidRPr="00C86400" w:rsidRDefault="00C86400" w:rsidP="00C86400">
      <w:pPr>
        <w:ind w:left="576"/>
      </w:pPr>
    </w:p>
    <w:p w14:paraId="68B38671" w14:textId="6FDB1415" w:rsidR="0015709B" w:rsidRDefault="00C86400" w:rsidP="00C86400">
      <w:pPr>
        <w:pStyle w:val="berschrift1"/>
      </w:pPr>
      <w:r>
        <w:br w:type="page"/>
      </w:r>
      <w:bookmarkStart w:id="15" w:name="_Toc62249807"/>
      <w:r w:rsidR="0015709B">
        <w:lastRenderedPageBreak/>
        <w:t>Entscheiden</w:t>
      </w:r>
      <w:bookmarkEnd w:id="15"/>
    </w:p>
    <w:p w14:paraId="429E4A5D" w14:textId="33A4A442" w:rsidR="00C86400" w:rsidRDefault="00C86400" w:rsidP="00C86400">
      <w:r>
        <w:t>Als die Planung abgeschlossen war mussten wir uns noch auf die Kriterien der Webapplikation festlegen</w:t>
      </w:r>
      <w:r w:rsidR="00335B41">
        <w:t xml:space="preserve">, hierbei haben wir lange diskutiert und haben anschliessend eine Lösung </w:t>
      </w:r>
      <w:r w:rsidR="00227C69">
        <w:t>gefunden,</w:t>
      </w:r>
      <w:r w:rsidR="00335B41">
        <w:t xml:space="preserve"> die für alle beteiligten stimmte.</w:t>
      </w:r>
    </w:p>
    <w:p w14:paraId="7E749870" w14:textId="77777777" w:rsidR="00335B41" w:rsidRPr="00C86400" w:rsidRDefault="00335B41" w:rsidP="00C86400"/>
    <w:p w14:paraId="50C3BF2B" w14:textId="77777777" w:rsidR="0015709B" w:rsidRDefault="0015709B" w:rsidP="0015709B">
      <w:pPr>
        <w:pStyle w:val="berschrift2"/>
      </w:pPr>
      <w:bookmarkStart w:id="16" w:name="_Toc62249808"/>
      <w:r>
        <w:t>Anforderungen</w:t>
      </w:r>
      <w:bookmarkEnd w:id="16"/>
    </w:p>
    <w:p w14:paraId="6C2D5549" w14:textId="4E3E36C4" w:rsidR="0015709B" w:rsidRDefault="0015709B" w:rsidP="0015709B">
      <w:pPr>
        <w:ind w:left="576"/>
      </w:pPr>
      <w:r>
        <w:t>Die Webap</w:t>
      </w:r>
      <w:r w:rsidR="00227C69">
        <w:t>p</w:t>
      </w:r>
      <w:r>
        <w:t>likation sollte folgende</w:t>
      </w:r>
      <w:r w:rsidR="00335B41">
        <w:t xml:space="preserve"> Anforderungen</w:t>
      </w:r>
      <w:r>
        <w:t xml:space="preserve"> erfüllen:</w:t>
      </w:r>
    </w:p>
    <w:p w14:paraId="35F3A9D4" w14:textId="43976269" w:rsidR="0015709B" w:rsidRDefault="00335B41" w:rsidP="0015709B">
      <w:pPr>
        <w:pStyle w:val="Listenabsatz"/>
        <w:numPr>
          <w:ilvl w:val="0"/>
          <w:numId w:val="30"/>
        </w:numPr>
      </w:pPr>
      <w:r>
        <w:t>Die Seite heisst "YourRealMe".</w:t>
      </w:r>
    </w:p>
    <w:p w14:paraId="21A72472" w14:textId="75F07D1E" w:rsidR="00335B41" w:rsidRDefault="00335B41" w:rsidP="0015709B">
      <w:pPr>
        <w:pStyle w:val="Listenabsatz"/>
        <w:numPr>
          <w:ilvl w:val="0"/>
          <w:numId w:val="30"/>
        </w:numPr>
      </w:pPr>
      <w:r>
        <w:t>Die Weba</w:t>
      </w:r>
      <w:r w:rsidR="00227C69">
        <w:t>p</w:t>
      </w:r>
      <w:r>
        <w:t xml:space="preserve">plikation besteht aus 3 </w:t>
      </w:r>
      <w:r w:rsidR="00227C69">
        <w:t>Hauptteilen</w:t>
      </w:r>
      <w:r>
        <w:t>:</w:t>
      </w:r>
    </w:p>
    <w:p w14:paraId="622B26FD" w14:textId="77777777" w:rsidR="003A48C7" w:rsidRDefault="00335B41" w:rsidP="003A48C7">
      <w:pPr>
        <w:pStyle w:val="Listenabsatz"/>
        <w:ind w:left="1296"/>
      </w:pPr>
      <w:r>
        <w:rPr>
          <w:rFonts w:ascii="Cambria Math" w:hAnsi="Cambria Math" w:cs="Cambria Math"/>
        </w:rPr>
        <w:t>↳</w:t>
      </w:r>
      <w:r>
        <w:t xml:space="preserve"> </w:t>
      </w:r>
      <w:r w:rsidRPr="003A48C7">
        <w:rPr>
          <w:b/>
          <w:bCs/>
        </w:rPr>
        <w:t>Homepage</w:t>
      </w:r>
    </w:p>
    <w:p w14:paraId="2F193794" w14:textId="77777777" w:rsidR="003A48C7" w:rsidRDefault="003A48C7" w:rsidP="003A48C7">
      <w:pPr>
        <w:pStyle w:val="Listenabsatz"/>
        <w:ind w:left="2127"/>
      </w:pPr>
      <w:r>
        <w:rPr>
          <w:rFonts w:ascii="Cambria Math" w:hAnsi="Cambria Math" w:cs="Cambria Math"/>
        </w:rPr>
        <w:t>↳</w:t>
      </w:r>
      <w:r>
        <w:rPr>
          <w:rFonts w:ascii="Cambria Math" w:hAnsi="Cambria Math" w:cs="Cambria Math"/>
        </w:rPr>
        <w:t xml:space="preserve"> Titelseite</w:t>
      </w:r>
    </w:p>
    <w:p w14:paraId="24FC8649" w14:textId="25C0AB32" w:rsidR="003A48C7" w:rsidRDefault="00335B41" w:rsidP="003A48C7">
      <w:pPr>
        <w:pStyle w:val="Listenabsatz"/>
        <w:ind w:left="2127"/>
      </w:pPr>
      <w:r>
        <w:rPr>
          <w:rFonts w:ascii="Cambria Math" w:hAnsi="Cambria Math" w:cs="Cambria Math"/>
        </w:rPr>
        <w:t>↳</w:t>
      </w:r>
      <w:r>
        <w:rPr>
          <w:rFonts w:ascii="Cambria Math" w:hAnsi="Cambria Math" w:cs="Cambria Math"/>
        </w:rPr>
        <w:t xml:space="preserve"> </w:t>
      </w:r>
      <w:r w:rsidR="003A48C7">
        <w:rPr>
          <w:rFonts w:ascii="Cambria Math" w:hAnsi="Cambria Math" w:cs="Cambria Math"/>
        </w:rPr>
        <w:t>Sektion mit kleiner Beschreibung des Persönlichkeitstests und einen Button der zum Test führt.</w:t>
      </w:r>
    </w:p>
    <w:p w14:paraId="6C5FEDB0" w14:textId="77777777" w:rsidR="003A48C7" w:rsidRDefault="003A48C7" w:rsidP="003A48C7">
      <w:pPr>
        <w:pStyle w:val="Listenabsatz"/>
        <w:ind w:left="2127"/>
      </w:pPr>
      <w:r>
        <w:rPr>
          <w:rFonts w:ascii="Cambria Math" w:hAnsi="Cambria Math" w:cs="Cambria Math"/>
        </w:rPr>
        <w:t>↳</w:t>
      </w:r>
      <w:r>
        <w:rPr>
          <w:rFonts w:ascii="Cambria Math" w:hAnsi="Cambria Math" w:cs="Cambria Math"/>
        </w:rPr>
        <w:t xml:space="preserve"> Sektion mit kleiner Beschreibung des Auftrags sowie Button zur Kurzdokumentation.</w:t>
      </w:r>
    </w:p>
    <w:p w14:paraId="19B9EE01" w14:textId="1D754F08" w:rsidR="003A48C7" w:rsidRDefault="003A48C7" w:rsidP="003A48C7">
      <w:pPr>
        <w:pStyle w:val="Listenabsatz"/>
        <w:ind w:left="2127"/>
      </w:pPr>
      <w:r>
        <w:rPr>
          <w:rFonts w:ascii="Cambria Math" w:hAnsi="Cambria Math" w:cs="Cambria Math"/>
        </w:rPr>
        <w:t>↳</w:t>
      </w:r>
      <w:r>
        <w:rPr>
          <w:rFonts w:ascii="Cambria Math" w:hAnsi="Cambria Math" w:cs="Cambria Math"/>
        </w:rPr>
        <w:t xml:space="preserve"> Kontaktformular</w:t>
      </w:r>
    </w:p>
    <w:p w14:paraId="4A54A965" w14:textId="38659F4D" w:rsidR="00335B41" w:rsidRDefault="00335B41" w:rsidP="00335B41">
      <w:pPr>
        <w:pStyle w:val="Listenabsatz"/>
        <w:ind w:left="1296"/>
        <w:rPr>
          <w:b/>
          <w:bCs/>
        </w:rPr>
      </w:pPr>
      <w:r>
        <w:rPr>
          <w:rFonts w:ascii="Cambria Math" w:hAnsi="Cambria Math" w:cs="Cambria Math"/>
        </w:rPr>
        <w:t>↳</w:t>
      </w:r>
      <w:r>
        <w:t xml:space="preserve"> </w:t>
      </w:r>
      <w:r w:rsidRPr="003A48C7">
        <w:rPr>
          <w:b/>
          <w:bCs/>
        </w:rPr>
        <w:t>Persönlichkeitstest</w:t>
      </w:r>
    </w:p>
    <w:p w14:paraId="2D9D2C0F" w14:textId="3F34584E" w:rsidR="003A48C7" w:rsidRDefault="003A48C7" w:rsidP="003A48C7">
      <w:pPr>
        <w:pStyle w:val="Listenabsatz"/>
        <w:ind w:left="2127"/>
        <w:rPr>
          <w:rFonts w:ascii="Cambria Math" w:hAnsi="Cambria Math" w:cs="Cambria Math"/>
        </w:rPr>
      </w:pPr>
      <w:r>
        <w:rPr>
          <w:rFonts w:ascii="Cambria Math" w:hAnsi="Cambria Math" w:cs="Cambria Math"/>
        </w:rPr>
        <w:t>↳</w:t>
      </w:r>
      <w:r>
        <w:rPr>
          <w:rFonts w:ascii="Cambria Math" w:hAnsi="Cambria Math" w:cs="Cambria Math"/>
        </w:rPr>
        <w:t xml:space="preserve"> Fragen mit </w:t>
      </w:r>
      <w:r w:rsidR="00227C69">
        <w:rPr>
          <w:rFonts w:ascii="Cambria Math" w:hAnsi="Cambria Math" w:cs="Cambria Math"/>
        </w:rPr>
        <w:t>jeweils</w:t>
      </w:r>
      <w:r>
        <w:rPr>
          <w:rFonts w:ascii="Cambria Math" w:hAnsi="Cambria Math" w:cs="Cambria Math"/>
        </w:rPr>
        <w:t xml:space="preserve"> vier Antwort </w:t>
      </w:r>
      <w:r w:rsidR="00227C69">
        <w:rPr>
          <w:rFonts w:ascii="Cambria Math" w:hAnsi="Cambria Math" w:cs="Cambria Math"/>
        </w:rPr>
        <w:t>Möglichkeiten</w:t>
      </w:r>
      <w:r>
        <w:rPr>
          <w:rFonts w:ascii="Cambria Math" w:hAnsi="Cambria Math" w:cs="Cambria Math"/>
        </w:rPr>
        <w:t>.</w:t>
      </w:r>
    </w:p>
    <w:p w14:paraId="4937CCAF" w14:textId="77777777" w:rsidR="003A48C7" w:rsidRDefault="003A48C7" w:rsidP="003A48C7">
      <w:pPr>
        <w:pStyle w:val="Listenabsatz"/>
        <w:ind w:left="2127"/>
        <w:rPr>
          <w:rFonts w:ascii="Cambria Math" w:hAnsi="Cambria Math" w:cs="Cambria Math"/>
        </w:rPr>
      </w:pPr>
      <w:r>
        <w:rPr>
          <w:rFonts w:ascii="Cambria Math" w:hAnsi="Cambria Math" w:cs="Cambria Math"/>
        </w:rPr>
        <w:t>↳</w:t>
      </w:r>
      <w:r>
        <w:rPr>
          <w:rFonts w:ascii="Cambria Math" w:hAnsi="Cambria Math" w:cs="Cambria Math"/>
        </w:rPr>
        <w:t xml:space="preserve"> Auswertung</w:t>
      </w:r>
    </w:p>
    <w:p w14:paraId="721DD11C" w14:textId="59C73070" w:rsidR="003A48C7" w:rsidRPr="003A48C7" w:rsidRDefault="003A48C7" w:rsidP="003A48C7">
      <w:pPr>
        <w:pStyle w:val="Listenabsatz"/>
        <w:ind w:left="709"/>
        <w:rPr>
          <w:rFonts w:ascii="Cambria Math" w:hAnsi="Cambria Math" w:cs="Cambria Math"/>
        </w:rPr>
      </w:pPr>
      <w:r>
        <w:rPr>
          <w:rFonts w:ascii="Cambria Math" w:hAnsi="Cambria Math" w:cs="Cambria Math"/>
        </w:rPr>
        <w:t xml:space="preserve">           </w:t>
      </w:r>
      <w:r>
        <w:rPr>
          <w:rFonts w:ascii="Cambria Math" w:hAnsi="Cambria Math" w:cs="Cambria Math"/>
        </w:rPr>
        <w:t>↳</w:t>
      </w:r>
      <w:r w:rsidR="004212CB">
        <w:rPr>
          <w:rFonts w:ascii="Cambria Math" w:hAnsi="Cambria Math" w:cs="Cambria Math"/>
        </w:rPr>
        <w:t xml:space="preserve"> </w:t>
      </w:r>
      <w:r w:rsidRPr="003A48C7">
        <w:rPr>
          <w:rFonts w:ascii="Cambria Math" w:hAnsi="Cambria Math" w:cs="Cambria Math"/>
          <w:b/>
          <w:bCs/>
        </w:rPr>
        <w:t>Kurzdokumentation</w:t>
      </w:r>
    </w:p>
    <w:p w14:paraId="0F257983" w14:textId="7E2983E1" w:rsidR="003A48C7" w:rsidRDefault="009208F6" w:rsidP="009208F6">
      <w:pPr>
        <w:pStyle w:val="Listenabsatz"/>
        <w:ind w:left="2127"/>
        <w:rPr>
          <w:rFonts w:ascii="Cambria Math" w:hAnsi="Cambria Math" w:cs="Cambria Math"/>
        </w:rPr>
      </w:pPr>
      <w:r>
        <w:rPr>
          <w:rFonts w:ascii="Cambria Math" w:hAnsi="Cambria Math" w:cs="Cambria Math"/>
        </w:rPr>
        <w:t>↳</w:t>
      </w:r>
      <w:r>
        <w:rPr>
          <w:rFonts w:ascii="Cambria Math" w:hAnsi="Cambria Math" w:cs="Cambria Math"/>
        </w:rPr>
        <w:t xml:space="preserve"> Beschreibung des Projekts</w:t>
      </w:r>
    </w:p>
    <w:p w14:paraId="2246A2FD" w14:textId="6D463DD9" w:rsidR="009208F6" w:rsidRDefault="009208F6" w:rsidP="009208F6">
      <w:pPr>
        <w:pStyle w:val="Listenabsatz"/>
        <w:ind w:left="2127"/>
        <w:rPr>
          <w:rFonts w:ascii="Cambria Math" w:hAnsi="Cambria Math" w:cs="Cambria Math"/>
        </w:rPr>
      </w:pPr>
      <w:r>
        <w:rPr>
          <w:rFonts w:ascii="Cambria Math" w:hAnsi="Cambria Math" w:cs="Cambria Math"/>
        </w:rPr>
        <w:t>↳</w:t>
      </w:r>
      <w:r>
        <w:rPr>
          <w:rFonts w:ascii="Cambria Math" w:hAnsi="Cambria Math" w:cs="Cambria Math"/>
        </w:rPr>
        <w:t xml:space="preserve"> Mitglieder und deren Aufgabe.</w:t>
      </w:r>
    </w:p>
    <w:p w14:paraId="3ABFAE8F" w14:textId="562C90B6" w:rsidR="009208F6" w:rsidRDefault="009208F6" w:rsidP="009208F6">
      <w:pPr>
        <w:pStyle w:val="Listenabsatz"/>
        <w:numPr>
          <w:ilvl w:val="0"/>
          <w:numId w:val="32"/>
        </w:numPr>
        <w:rPr>
          <w:rFonts w:ascii="Cambria Math" w:hAnsi="Cambria Math" w:cs="Cambria Math"/>
        </w:rPr>
      </w:pPr>
      <w:r>
        <w:rPr>
          <w:rFonts w:ascii="Cambria Math" w:hAnsi="Cambria Math" w:cs="Cambria Math"/>
        </w:rPr>
        <w:t>Die Webap</w:t>
      </w:r>
      <w:r w:rsidR="00227C69">
        <w:rPr>
          <w:rFonts w:ascii="Cambria Math" w:hAnsi="Cambria Math" w:cs="Cambria Math"/>
        </w:rPr>
        <w:t>p</w:t>
      </w:r>
      <w:r>
        <w:rPr>
          <w:rFonts w:ascii="Cambria Math" w:hAnsi="Cambria Math" w:cs="Cambria Math"/>
        </w:rPr>
        <w:t xml:space="preserve">likation verfügt über ein </w:t>
      </w:r>
      <w:r w:rsidR="00434DDE">
        <w:rPr>
          <w:rFonts w:ascii="Cambria Math" w:hAnsi="Cambria Math" w:cs="Cambria Math"/>
        </w:rPr>
        <w:t>N</w:t>
      </w:r>
      <w:r>
        <w:rPr>
          <w:rFonts w:ascii="Cambria Math" w:hAnsi="Cambria Math" w:cs="Cambria Math"/>
        </w:rPr>
        <w:t>avigationsmenu im Hamburger Style.</w:t>
      </w:r>
    </w:p>
    <w:p w14:paraId="5213C135" w14:textId="41A2D02E" w:rsidR="009208F6" w:rsidRDefault="00434DDE" w:rsidP="009208F6">
      <w:pPr>
        <w:pStyle w:val="Listenabsatz"/>
        <w:numPr>
          <w:ilvl w:val="0"/>
          <w:numId w:val="32"/>
        </w:numPr>
        <w:rPr>
          <w:rFonts w:ascii="Cambria Math" w:hAnsi="Cambria Math" w:cs="Cambria Math"/>
        </w:rPr>
      </w:pPr>
      <w:r>
        <w:rPr>
          <w:rFonts w:ascii="Cambria Math" w:hAnsi="Cambria Math" w:cs="Cambria Math"/>
        </w:rPr>
        <w:t>Es sollte eine e</w:t>
      </w:r>
      <w:r w:rsidR="009208F6">
        <w:rPr>
          <w:rFonts w:ascii="Cambria Math" w:hAnsi="Cambria Math" w:cs="Cambria Math"/>
        </w:rPr>
        <w:t>infache Übersicht</w:t>
      </w:r>
      <w:r>
        <w:rPr>
          <w:rFonts w:ascii="Cambria Math" w:hAnsi="Cambria Math" w:cs="Cambria Math"/>
        </w:rPr>
        <w:t xml:space="preserve"> haben</w:t>
      </w:r>
      <w:r w:rsidR="009208F6">
        <w:rPr>
          <w:rFonts w:ascii="Cambria Math" w:hAnsi="Cambria Math" w:cs="Cambria Math"/>
        </w:rPr>
        <w:t>.</w:t>
      </w:r>
    </w:p>
    <w:p w14:paraId="29899A4C" w14:textId="143080D3" w:rsidR="009208F6" w:rsidRDefault="009208F6" w:rsidP="009208F6">
      <w:pPr>
        <w:pStyle w:val="Listenabsatz"/>
        <w:numPr>
          <w:ilvl w:val="0"/>
          <w:numId w:val="32"/>
        </w:numPr>
        <w:rPr>
          <w:rFonts w:ascii="Cambria Math" w:hAnsi="Cambria Math" w:cs="Cambria Math"/>
        </w:rPr>
      </w:pPr>
      <w:r>
        <w:rPr>
          <w:rFonts w:ascii="Cambria Math" w:hAnsi="Cambria Math" w:cs="Cambria Math"/>
        </w:rPr>
        <w:t xml:space="preserve">Komplette Barrierefreiheit (nach </w:t>
      </w:r>
      <w:r w:rsidRPr="009208F6">
        <w:rPr>
          <w:rFonts w:ascii="Cambria Math" w:hAnsi="Cambria Math" w:cs="Cambria Math"/>
        </w:rPr>
        <w:t>Accessibility Checkliste 2.0</w:t>
      </w:r>
      <w:r>
        <w:rPr>
          <w:rFonts w:ascii="Cambria Math" w:hAnsi="Cambria Math" w:cs="Cambria Math"/>
        </w:rPr>
        <w:t>).</w:t>
      </w:r>
    </w:p>
    <w:p w14:paraId="3CBF1A0C" w14:textId="3BDF9A2D" w:rsidR="009208F6" w:rsidRDefault="009208F6" w:rsidP="009208F6">
      <w:pPr>
        <w:pStyle w:val="Listenabsatz"/>
        <w:numPr>
          <w:ilvl w:val="0"/>
          <w:numId w:val="32"/>
        </w:numPr>
        <w:rPr>
          <w:rFonts w:ascii="Cambria Math" w:hAnsi="Cambria Math" w:cs="Cambria Math"/>
        </w:rPr>
      </w:pPr>
      <w:r>
        <w:rPr>
          <w:rFonts w:ascii="Cambria Math" w:hAnsi="Cambria Math" w:cs="Cambria Math"/>
        </w:rPr>
        <w:t>Download Bu</w:t>
      </w:r>
      <w:r w:rsidR="00434DDE">
        <w:rPr>
          <w:rFonts w:ascii="Cambria Math" w:hAnsi="Cambria Math" w:cs="Cambria Math"/>
        </w:rPr>
        <w:t>tton für Komplette Dokumentation.</w:t>
      </w:r>
    </w:p>
    <w:p w14:paraId="108A1D50" w14:textId="06B870EF" w:rsidR="00434DDE" w:rsidRDefault="00434DDE" w:rsidP="00434DDE">
      <w:pPr>
        <w:pStyle w:val="Listenabsatz"/>
        <w:numPr>
          <w:ilvl w:val="0"/>
          <w:numId w:val="32"/>
        </w:numPr>
        <w:rPr>
          <w:rFonts w:ascii="Cambria Math" w:hAnsi="Cambria Math" w:cs="Cambria Math"/>
        </w:rPr>
      </w:pPr>
      <w:r>
        <w:rPr>
          <w:rFonts w:ascii="Cambria Math" w:hAnsi="Cambria Math" w:cs="Cambria Math"/>
        </w:rPr>
        <w:t>Die Webap</w:t>
      </w:r>
      <w:r w:rsidR="00227C69">
        <w:rPr>
          <w:rFonts w:ascii="Cambria Math" w:hAnsi="Cambria Math" w:cs="Cambria Math"/>
        </w:rPr>
        <w:t>p</w:t>
      </w:r>
      <w:r>
        <w:rPr>
          <w:rFonts w:ascii="Cambria Math" w:hAnsi="Cambria Math" w:cs="Cambria Math"/>
        </w:rPr>
        <w:t>likation muss auf einem Webserver laufen.</w:t>
      </w:r>
    </w:p>
    <w:p w14:paraId="70817745" w14:textId="57024AEA" w:rsidR="00434DDE" w:rsidRDefault="00434DDE" w:rsidP="00434DDE">
      <w:pPr>
        <w:rPr>
          <w:rFonts w:ascii="Cambria Math" w:hAnsi="Cambria Math" w:cs="Cambria Math"/>
        </w:rPr>
      </w:pPr>
    </w:p>
    <w:p w14:paraId="0E00C8E1" w14:textId="48FC6CFF" w:rsidR="00434DDE" w:rsidRDefault="00434DDE" w:rsidP="00434DDE">
      <w:pPr>
        <w:pStyle w:val="berschrift2"/>
      </w:pPr>
      <w:bookmarkStart w:id="17" w:name="_Toc62249809"/>
      <w:r>
        <w:t>Tools</w:t>
      </w:r>
      <w:bookmarkEnd w:id="17"/>
    </w:p>
    <w:p w14:paraId="16EE48F5" w14:textId="3D129B2D" w:rsidR="00434DDE" w:rsidRDefault="00434DDE" w:rsidP="00434DDE">
      <w:pPr>
        <w:ind w:left="576"/>
      </w:pPr>
      <w:r>
        <w:t>Um so effizient wie möglich zu arbeiten mussten wir noch vor Abschluss der Entscheidungsphase klären was für Tools wir für die Realisierungsphase nutzen.</w:t>
      </w:r>
    </w:p>
    <w:p w14:paraId="69C77AC9" w14:textId="7377591E" w:rsidR="00434DDE" w:rsidRDefault="00434DDE" w:rsidP="00434DDE">
      <w:pPr>
        <w:ind w:left="576"/>
      </w:pPr>
    </w:p>
    <w:p w14:paraId="44A2D945" w14:textId="7E336D99" w:rsidR="00434DDE" w:rsidRDefault="00434DDE" w:rsidP="00434DDE">
      <w:pPr>
        <w:ind w:left="576"/>
      </w:pPr>
      <w:r>
        <w:t>Wir haben uns entschieden für:</w:t>
      </w:r>
    </w:p>
    <w:p w14:paraId="6042D3CF" w14:textId="54BFEDFB" w:rsidR="00434DDE" w:rsidRDefault="00434DDE" w:rsidP="00434DDE">
      <w:pPr>
        <w:pStyle w:val="Listenabsatz"/>
        <w:numPr>
          <w:ilvl w:val="0"/>
          <w:numId w:val="27"/>
        </w:numPr>
      </w:pPr>
      <w:r>
        <w:t>GitHub Desktop – Eine vereinfachte Version von</w:t>
      </w:r>
      <w:r w:rsidR="004212CB">
        <w:t xml:space="preserve"> Git</w:t>
      </w:r>
      <w:r>
        <w:t xml:space="preserve"> die einfacher zu bedienen ist. So können mehrere Leute an einem Code arbeiten</w:t>
      </w:r>
      <w:r w:rsidR="004212CB">
        <w:t>.</w:t>
      </w:r>
    </w:p>
    <w:p w14:paraId="16008A16" w14:textId="7D0DE62B" w:rsidR="00434DDE" w:rsidRDefault="004212CB" w:rsidP="00434DDE">
      <w:pPr>
        <w:pStyle w:val="Listenabsatz"/>
        <w:numPr>
          <w:ilvl w:val="0"/>
          <w:numId w:val="33"/>
        </w:numPr>
      </w:pPr>
      <w:r>
        <w:t xml:space="preserve">Teams - Für die vereinfachte </w:t>
      </w:r>
      <w:r w:rsidR="00227C69">
        <w:t>Kommunikation</w:t>
      </w:r>
      <w:r>
        <w:t xml:space="preserve"> der Teammitglieder.</w:t>
      </w:r>
    </w:p>
    <w:p w14:paraId="0AC81B92" w14:textId="24F04328" w:rsidR="004212CB" w:rsidRDefault="004212CB" w:rsidP="00434DDE">
      <w:pPr>
        <w:pStyle w:val="Listenabsatz"/>
        <w:numPr>
          <w:ilvl w:val="0"/>
          <w:numId w:val="33"/>
        </w:numPr>
      </w:pPr>
      <w:r>
        <w:t>Hostpoint - Um die fertige Webapplikation zu veröffentlichen.</w:t>
      </w:r>
    </w:p>
    <w:p w14:paraId="304D2ED9" w14:textId="42B84206" w:rsidR="004212CB" w:rsidRPr="00434DDE" w:rsidRDefault="004212CB" w:rsidP="00434DDE">
      <w:pPr>
        <w:pStyle w:val="Listenabsatz"/>
        <w:numPr>
          <w:ilvl w:val="0"/>
          <w:numId w:val="33"/>
        </w:numPr>
      </w:pPr>
      <w:r>
        <w:t xml:space="preserve">Word - Für die </w:t>
      </w:r>
      <w:r w:rsidR="00227C69">
        <w:t>Dokumentation</w:t>
      </w:r>
      <w:r>
        <w:t xml:space="preserve"> (alternative LaTex).</w:t>
      </w:r>
    </w:p>
    <w:p w14:paraId="178F4C64" w14:textId="77777777" w:rsidR="00434DDE" w:rsidRDefault="00434DDE" w:rsidP="00434DDE">
      <w:pPr>
        <w:rPr>
          <w:rFonts w:ascii="Cambria Math" w:hAnsi="Cambria Math" w:cs="Cambria Math"/>
        </w:rPr>
      </w:pPr>
    </w:p>
    <w:p w14:paraId="1EC5B16D" w14:textId="22820889" w:rsidR="00434DDE" w:rsidRPr="00434DDE" w:rsidRDefault="00434DDE" w:rsidP="00434DDE">
      <w:pPr>
        <w:rPr>
          <w:rFonts w:ascii="Cambria Math" w:hAnsi="Cambria Math" w:cs="Cambria Math"/>
        </w:rPr>
      </w:pPr>
      <w:r>
        <w:rPr>
          <w:rFonts w:ascii="Cambria Math" w:hAnsi="Cambria Math" w:cs="Cambria Math"/>
        </w:rPr>
        <w:t xml:space="preserve">Mit diesen Hauptkriterien sollten nun die </w:t>
      </w:r>
      <w:r w:rsidR="00227C69">
        <w:rPr>
          <w:rFonts w:ascii="Cambria Math" w:hAnsi="Cambria Math" w:cs="Cambria Math"/>
        </w:rPr>
        <w:t>meisten</w:t>
      </w:r>
      <w:r>
        <w:rPr>
          <w:rFonts w:ascii="Cambria Math" w:hAnsi="Cambria Math" w:cs="Cambria Math"/>
        </w:rPr>
        <w:t xml:space="preserve"> Sachen geklärt sein, nun können wir mit dem Realisierungsteil beginnen.</w:t>
      </w:r>
    </w:p>
    <w:p w14:paraId="191069D4" w14:textId="77777777" w:rsidR="00335B41" w:rsidRDefault="00335B41" w:rsidP="00335B41">
      <w:pPr>
        <w:pStyle w:val="Listenabsatz"/>
        <w:ind w:left="1296"/>
      </w:pPr>
    </w:p>
    <w:p w14:paraId="6B724464" w14:textId="5E3E5DC5" w:rsidR="00335B41" w:rsidRDefault="00335B41" w:rsidP="00335B41">
      <w:pPr>
        <w:pStyle w:val="Listenabsatz"/>
        <w:ind w:left="1296"/>
      </w:pPr>
    </w:p>
    <w:p w14:paraId="706AA050" w14:textId="77777777" w:rsidR="00434DDE" w:rsidRDefault="00434DDE" w:rsidP="00434DDE"/>
    <w:p w14:paraId="0A01A006" w14:textId="2EF9E5BA" w:rsidR="00A417BC" w:rsidRDefault="00CC1E33" w:rsidP="00434DDE">
      <w:pPr>
        <w:pStyle w:val="berschrift1"/>
      </w:pPr>
      <w:bookmarkStart w:id="18" w:name="_Toc62249810"/>
      <w:r>
        <w:t>Realisieren</w:t>
      </w:r>
      <w:bookmarkEnd w:id="18"/>
    </w:p>
    <w:p w14:paraId="36777BBB" w14:textId="0F5FA15C" w:rsidR="004212CB" w:rsidRDefault="004212CB" w:rsidP="004212CB">
      <w:pPr>
        <w:pStyle w:val="berschrift2"/>
      </w:pPr>
      <w:bookmarkStart w:id="19" w:name="_Toc62249811"/>
      <w:r>
        <w:t>Frontend</w:t>
      </w:r>
      <w:bookmarkEnd w:id="19"/>
    </w:p>
    <w:p w14:paraId="7B6CB10C" w14:textId="468D863A" w:rsidR="00B54FF0" w:rsidRDefault="00B54FF0" w:rsidP="004212CB">
      <w:pPr>
        <w:ind w:left="576"/>
      </w:pPr>
      <w:r>
        <w:t xml:space="preserve">Um eine Basis für dieses Projekt zu erschaffen entschieden wir uns für ein Template der Internetseite Templated. Dies begannen wir nun nach unseren </w:t>
      </w:r>
      <w:r w:rsidR="00227C69">
        <w:t>Vorstellungen</w:t>
      </w:r>
      <w:r>
        <w:t xml:space="preserve"> zu bearbeiten. Aufgrund der fehlenden Barrierefreiheit bei solchen Templates wurde die komplette HTML sowie </w:t>
      </w:r>
      <w:r w:rsidR="00227C69">
        <w:t>CSS-Struktur</w:t>
      </w:r>
      <w:r>
        <w:t xml:space="preserve"> neu aufgebaut. </w:t>
      </w:r>
      <w:r w:rsidR="009C2E66">
        <w:t>Nachdem dies getan war wurden drei HTML Dateien erstellt, zum einen die Homepage und die Test Seite zum anderen die Dokumenationsseite.</w:t>
      </w:r>
    </w:p>
    <w:p w14:paraId="4C8E4A48" w14:textId="09C48ACB" w:rsidR="009C2E66" w:rsidRDefault="009C2E66" w:rsidP="004212CB">
      <w:pPr>
        <w:ind w:left="576"/>
      </w:pPr>
    </w:p>
    <w:p w14:paraId="540D5108" w14:textId="01935CEA" w:rsidR="009C2E66" w:rsidRDefault="009C2E66" w:rsidP="004212CB">
      <w:pPr>
        <w:ind w:left="576"/>
      </w:pPr>
      <w:r>
        <w:t xml:space="preserve">Als alle HTML Dateien erstellt sowie verlinkt </w:t>
      </w:r>
      <w:r w:rsidR="00B66CA0">
        <w:t xml:space="preserve">waren, </w:t>
      </w:r>
      <w:r>
        <w:t xml:space="preserve">begannen wir mit dem </w:t>
      </w:r>
      <w:r w:rsidR="00227C69">
        <w:t>Design</w:t>
      </w:r>
      <w:r>
        <w:t xml:space="preserve"> der Homepage. </w:t>
      </w:r>
      <w:r w:rsidR="00B66CA0">
        <w:t>Die Homepage</w:t>
      </w:r>
      <w:r>
        <w:t xml:space="preserve"> haben </w:t>
      </w:r>
      <w:r w:rsidR="00B66CA0">
        <w:t>wir</w:t>
      </w:r>
      <w:r>
        <w:t xml:space="preserve"> in vier Teile unterteilt:</w:t>
      </w:r>
    </w:p>
    <w:p w14:paraId="02E7EE18" w14:textId="71ABE3A1" w:rsidR="009C2E66" w:rsidRDefault="00B66CA0" w:rsidP="009C2E66">
      <w:pPr>
        <w:pStyle w:val="Listenabsatz"/>
        <w:numPr>
          <w:ilvl w:val="0"/>
          <w:numId w:val="36"/>
        </w:numPr>
      </w:pPr>
      <w:r>
        <w:t>Titelseite</w:t>
      </w:r>
    </w:p>
    <w:p w14:paraId="6A4896B7" w14:textId="66F0073E" w:rsidR="00B66CA0" w:rsidRDefault="00B66CA0" w:rsidP="009C2E66">
      <w:pPr>
        <w:pStyle w:val="Listenabsatz"/>
        <w:numPr>
          <w:ilvl w:val="0"/>
          <w:numId w:val="36"/>
        </w:numPr>
      </w:pPr>
      <w:r>
        <w:t>Testteil</w:t>
      </w:r>
    </w:p>
    <w:p w14:paraId="1EB44CDF" w14:textId="17F92895" w:rsidR="00B66CA0" w:rsidRDefault="00B66CA0" w:rsidP="009C2E66">
      <w:pPr>
        <w:pStyle w:val="Listenabsatz"/>
        <w:numPr>
          <w:ilvl w:val="0"/>
          <w:numId w:val="36"/>
        </w:numPr>
      </w:pPr>
      <w:r>
        <w:t>Dokumentationsteil</w:t>
      </w:r>
    </w:p>
    <w:p w14:paraId="07F21A62" w14:textId="12689AC6" w:rsidR="00B66CA0" w:rsidRDefault="00B66CA0" w:rsidP="00B66CA0">
      <w:pPr>
        <w:pStyle w:val="Listenabsatz"/>
        <w:numPr>
          <w:ilvl w:val="0"/>
          <w:numId w:val="36"/>
        </w:numPr>
      </w:pPr>
      <w:r>
        <w:t>Kontaktformularteil</w:t>
      </w:r>
    </w:p>
    <w:p w14:paraId="211354E1" w14:textId="77777777" w:rsidR="00B66CA0" w:rsidRDefault="00B66CA0" w:rsidP="00B66CA0"/>
    <w:p w14:paraId="630E97BB" w14:textId="7FC00D23" w:rsidR="00B66CA0" w:rsidRDefault="00B66CA0" w:rsidP="00B66CA0">
      <w:pPr>
        <w:ind w:left="576"/>
      </w:pPr>
      <w:r>
        <w:t>Als nächstes wurde die Testseite bearbeitet. Es wurden mithilfe von JavaScript die Fragenbereiche erstellt sowie den Slider für die kommenden Fragen.</w:t>
      </w:r>
    </w:p>
    <w:p w14:paraId="05C4FE11" w14:textId="1493D537" w:rsidR="00B66CA0" w:rsidRDefault="00B66CA0" w:rsidP="00B66CA0">
      <w:pPr>
        <w:ind w:left="576"/>
      </w:pPr>
      <w:r>
        <w:t>Zuletzt wurde noch die Dokumentationsseite so bearbeitet, das</w:t>
      </w:r>
      <w:r w:rsidR="00227C69">
        <w:t>s</w:t>
      </w:r>
      <w:r>
        <w:t xml:space="preserve"> es einen klaren </w:t>
      </w:r>
      <w:r w:rsidR="00227C69">
        <w:t>Einblick</w:t>
      </w:r>
      <w:r>
        <w:t xml:space="preserve"> in das Projekt ergibt.</w:t>
      </w:r>
    </w:p>
    <w:p w14:paraId="48516B3C" w14:textId="77777777" w:rsidR="00380D3C" w:rsidRPr="00380D3C" w:rsidRDefault="00380D3C" w:rsidP="00380D3C"/>
    <w:p w14:paraId="6F103627" w14:textId="0513C7E5" w:rsidR="00380D3C" w:rsidRDefault="00380D3C" w:rsidP="00380D3C">
      <w:pPr>
        <w:pStyle w:val="berschrift2"/>
      </w:pPr>
      <w:bookmarkStart w:id="20" w:name="_Toc62249812"/>
      <w:r>
        <w:t>Backend</w:t>
      </w:r>
      <w:bookmarkEnd w:id="20"/>
    </w:p>
    <w:p w14:paraId="62E85C1A" w14:textId="47E71F38" w:rsidR="00380D3C" w:rsidRDefault="00380D3C" w:rsidP="00380D3C">
      <w:pPr>
        <w:pStyle w:val="berschrift3"/>
      </w:pPr>
      <w:bookmarkStart w:id="21" w:name="_Toc62249813"/>
      <w:r>
        <w:t>Kontaktformular</w:t>
      </w:r>
      <w:bookmarkEnd w:id="21"/>
    </w:p>
    <w:p w14:paraId="09FDF9EB" w14:textId="3B40BA77" w:rsidR="00380D3C" w:rsidRDefault="00380D3C" w:rsidP="00380D3C">
      <w:pPr>
        <w:ind w:left="1418"/>
      </w:pPr>
      <w:r>
        <w:t>Das Kontaktformular funktioniert mit PHP und greift auf einen extra eingerichteten Mail Server zu.</w:t>
      </w:r>
    </w:p>
    <w:p w14:paraId="3D3E492A" w14:textId="1989933F" w:rsidR="00380D3C" w:rsidRDefault="00380D3C" w:rsidP="00380D3C">
      <w:pPr>
        <w:ind w:left="1418"/>
      </w:pPr>
    </w:p>
    <w:p w14:paraId="4DE29A33" w14:textId="40641FCE" w:rsidR="00380D3C" w:rsidRDefault="00380D3C" w:rsidP="00380D3C">
      <w:pPr>
        <w:pStyle w:val="berschrift3"/>
      </w:pPr>
      <w:bookmarkStart w:id="22" w:name="_Toc62249814"/>
      <w:r>
        <w:t>Slideshow</w:t>
      </w:r>
      <w:bookmarkEnd w:id="22"/>
    </w:p>
    <w:p w14:paraId="5C24F036" w14:textId="3E9ACF85" w:rsidR="00380D3C" w:rsidRDefault="00380D3C" w:rsidP="00380D3C">
      <w:pPr>
        <w:ind w:left="1418"/>
      </w:pPr>
      <w:r>
        <w:t>_..</w:t>
      </w:r>
      <w:r w:rsidR="00227C69">
        <w:t xml:space="preserve"> [Julie]</w:t>
      </w:r>
    </w:p>
    <w:p w14:paraId="0BE4037C" w14:textId="45665482" w:rsidR="00380D3C" w:rsidRDefault="00380D3C" w:rsidP="00380D3C">
      <w:pPr>
        <w:ind w:left="1418"/>
      </w:pPr>
    </w:p>
    <w:p w14:paraId="01C4DC5E" w14:textId="3AC2D814" w:rsidR="00380D3C" w:rsidRDefault="00380D3C" w:rsidP="00380D3C">
      <w:pPr>
        <w:pStyle w:val="berschrift3"/>
      </w:pPr>
      <w:bookmarkStart w:id="23" w:name="_Toc62249815"/>
      <w:r>
        <w:t>Auswertung</w:t>
      </w:r>
      <w:bookmarkEnd w:id="23"/>
      <w:r>
        <w:t xml:space="preserve"> </w:t>
      </w:r>
    </w:p>
    <w:p w14:paraId="5FE84A0F" w14:textId="4469B595" w:rsidR="00380D3C" w:rsidRPr="00380D3C" w:rsidRDefault="00380D3C" w:rsidP="00380D3C">
      <w:pPr>
        <w:ind w:left="1418"/>
      </w:pPr>
      <w:r>
        <w:t>_..</w:t>
      </w:r>
      <w:r w:rsidR="00227C69">
        <w:t xml:space="preserve"> [Drilona]</w:t>
      </w:r>
    </w:p>
    <w:p w14:paraId="6B6BC289" w14:textId="77777777" w:rsidR="004212CB" w:rsidRPr="004212CB" w:rsidRDefault="004212CB" w:rsidP="004212CB">
      <w:pPr>
        <w:ind w:left="576"/>
      </w:pPr>
    </w:p>
    <w:p w14:paraId="7B64BEAC" w14:textId="097F202E" w:rsidR="009D76B5" w:rsidRDefault="00FD283D" w:rsidP="009D76B5">
      <w:pPr>
        <w:pStyle w:val="berschrift2"/>
      </w:pPr>
      <w:bookmarkStart w:id="24" w:name="_Toc62249816"/>
      <w:r>
        <w:t>Benötigte Mittel</w:t>
      </w:r>
      <w:bookmarkEnd w:id="24"/>
    </w:p>
    <w:p w14:paraId="6D024BBE" w14:textId="207922FA" w:rsidR="007B0214" w:rsidRDefault="007B0214" w:rsidP="007B0214">
      <w:pPr>
        <w:ind w:left="576"/>
      </w:pPr>
      <w:r>
        <w:t>Folgende</w:t>
      </w:r>
      <w:r w:rsidR="00434DDE">
        <w:t xml:space="preserve"> Tools</w:t>
      </w:r>
      <w:r>
        <w:t xml:space="preserve"> haben wir </w:t>
      </w:r>
      <w:r w:rsidR="00227C69">
        <w:t>benötigt,</w:t>
      </w:r>
      <w:r>
        <w:t xml:space="preserve"> um unsere Idee in die Tat </w:t>
      </w:r>
      <w:r w:rsidR="00227C69">
        <w:t>umzusetzen</w:t>
      </w:r>
      <w:r>
        <w:t>:</w:t>
      </w:r>
    </w:p>
    <w:p w14:paraId="03C1D78F" w14:textId="77777777" w:rsidR="007B0214" w:rsidRDefault="007B0214" w:rsidP="007B0214">
      <w:pPr>
        <w:ind w:left="576"/>
      </w:pPr>
    </w:p>
    <w:p w14:paraId="7AB5AD8E" w14:textId="1E273B4E" w:rsidR="007B0214" w:rsidRDefault="007B0214" w:rsidP="007B0214">
      <w:pPr>
        <w:pStyle w:val="Listenabsatz"/>
        <w:numPr>
          <w:ilvl w:val="0"/>
          <w:numId w:val="27"/>
        </w:numPr>
      </w:pPr>
      <w:r>
        <w:t>GitHub Desktop – Eine vereinfachte Version von GitHub die einfacher zu bedienen ist</w:t>
      </w:r>
      <w:r w:rsidR="00E74BB1">
        <w:t>. So können mehrere Leute an einem Code arbeiten</w:t>
      </w:r>
    </w:p>
    <w:p w14:paraId="21819219" w14:textId="5086BB06" w:rsidR="007B0214" w:rsidRDefault="007B0214" w:rsidP="007B0214">
      <w:pPr>
        <w:pStyle w:val="Listenabsatz"/>
        <w:numPr>
          <w:ilvl w:val="0"/>
          <w:numId w:val="27"/>
        </w:numPr>
      </w:pPr>
      <w:r>
        <w:t xml:space="preserve">W3schools – Eine </w:t>
      </w:r>
      <w:r w:rsidR="00227C69">
        <w:t>Seite,</w:t>
      </w:r>
      <w:r>
        <w:t xml:space="preserve"> auf der man vieles nachlesen kann, falls man nicht weiterkommt (HTML, CSS, JS)</w:t>
      </w:r>
    </w:p>
    <w:p w14:paraId="48B4AE4B" w14:textId="53CC5676" w:rsidR="00974AA2" w:rsidRDefault="00974AA2" w:rsidP="007B0214">
      <w:pPr>
        <w:pStyle w:val="Listenabsatz"/>
        <w:numPr>
          <w:ilvl w:val="0"/>
          <w:numId w:val="27"/>
        </w:numPr>
      </w:pPr>
      <w:r>
        <w:t>Excel – Erstellung des IPERKA Planes</w:t>
      </w:r>
    </w:p>
    <w:p w14:paraId="611DBED6" w14:textId="7F07AD6F" w:rsidR="00B54FF0" w:rsidRDefault="00B54FF0" w:rsidP="007B0214">
      <w:pPr>
        <w:pStyle w:val="Listenabsatz"/>
        <w:numPr>
          <w:ilvl w:val="0"/>
          <w:numId w:val="27"/>
        </w:numPr>
      </w:pPr>
      <w:r>
        <w:t>Word - Erstellung der Dokumentation</w:t>
      </w:r>
    </w:p>
    <w:p w14:paraId="43A8085B" w14:textId="7BEAADDC" w:rsidR="001036B4" w:rsidRPr="001036B4" w:rsidRDefault="001036B4" w:rsidP="00335B41">
      <w:pPr>
        <w:ind w:left="576"/>
      </w:pPr>
    </w:p>
    <w:p w14:paraId="3E8B07DA" w14:textId="46B3AB72" w:rsidR="00CC1E33" w:rsidRDefault="00380D3C" w:rsidP="00227C69">
      <w:pPr>
        <w:pStyle w:val="berschrift1"/>
      </w:pPr>
      <w:bookmarkStart w:id="25" w:name="_Toc62249817"/>
      <w:r>
        <w:t>Kontrollieren</w:t>
      </w:r>
      <w:bookmarkEnd w:id="25"/>
    </w:p>
    <w:p w14:paraId="0F0A9737" w14:textId="31BB9CB2" w:rsidR="004212CB" w:rsidRDefault="004212CB" w:rsidP="004212CB">
      <w:r>
        <w:t xml:space="preserve">Um sicher zu gehen das alles </w:t>
      </w:r>
      <w:r w:rsidR="00227C69">
        <w:t>ordnungsgemäss</w:t>
      </w:r>
      <w:r>
        <w:t xml:space="preserve"> funktioniert haben wir die Webapplikation auf Herz und Niere getestet.</w:t>
      </w:r>
    </w:p>
    <w:p w14:paraId="36358DC4" w14:textId="3F8C79E9" w:rsidR="004212CB" w:rsidRDefault="004212CB" w:rsidP="004212CB"/>
    <w:p w14:paraId="5CFB2115" w14:textId="499FA79D" w:rsidR="00CC1E33" w:rsidRPr="00632CF4" w:rsidRDefault="004212CB" w:rsidP="00632CF4">
      <w:pPr>
        <w:rPr>
          <w:u w:val="single"/>
        </w:rPr>
      </w:pPr>
      <w:r w:rsidRPr="00632CF4">
        <w:rPr>
          <w:u w:val="single"/>
        </w:rPr>
        <w:t xml:space="preserve">Folgende Dinge wurden </w:t>
      </w:r>
      <w:r w:rsidR="00227C69" w:rsidRPr="00632CF4">
        <w:rPr>
          <w:u w:val="single"/>
        </w:rPr>
        <w:t>überprüft</w:t>
      </w:r>
      <w:r w:rsidRPr="00632CF4">
        <w:rPr>
          <w:u w:val="single"/>
        </w:rPr>
        <w:t>:</w:t>
      </w:r>
    </w:p>
    <w:p w14:paraId="5A3E8D02" w14:textId="0E0A7AFA" w:rsidR="00632CF4" w:rsidRPr="00632CF4" w:rsidRDefault="00632CF4" w:rsidP="00632CF4">
      <w:pPr>
        <w:pStyle w:val="Listenabsatz"/>
        <w:numPr>
          <w:ilvl w:val="0"/>
          <w:numId w:val="35"/>
        </w:numPr>
        <w:rPr>
          <w:b/>
          <w:bCs/>
        </w:rPr>
      </w:pPr>
      <w:r w:rsidRPr="00632CF4">
        <w:rPr>
          <w:b/>
          <w:bCs/>
        </w:rPr>
        <w:t>Funktionsfähigkeit der HTML Seite</w:t>
      </w:r>
      <w:r>
        <w:rPr>
          <w:b/>
          <w:bCs/>
        </w:rPr>
        <w:t xml:space="preserve"> </w:t>
      </w:r>
      <w:r>
        <w:t xml:space="preserve">- Es wurden alle Buttons sowie </w:t>
      </w:r>
      <w:r w:rsidR="00227C69">
        <w:t>Verlinkungen</w:t>
      </w:r>
      <w:r>
        <w:t xml:space="preserve"> und </w:t>
      </w:r>
      <w:r w:rsidR="00227C69">
        <w:t>Animationen</w:t>
      </w:r>
      <w:r>
        <w:t xml:space="preserve"> überprüft.</w:t>
      </w:r>
    </w:p>
    <w:p w14:paraId="54EE7612" w14:textId="3A099C8E" w:rsidR="00632CF4" w:rsidRPr="00632CF4" w:rsidRDefault="00632CF4" w:rsidP="00632CF4">
      <w:pPr>
        <w:pStyle w:val="Listenabsatz"/>
        <w:numPr>
          <w:ilvl w:val="0"/>
          <w:numId w:val="35"/>
        </w:numPr>
        <w:rPr>
          <w:b/>
          <w:bCs/>
        </w:rPr>
      </w:pPr>
      <w:r w:rsidRPr="00632CF4">
        <w:rPr>
          <w:b/>
          <w:bCs/>
        </w:rPr>
        <w:t>Funktionsfähigkeit de</w:t>
      </w:r>
      <w:r>
        <w:rPr>
          <w:b/>
          <w:bCs/>
        </w:rPr>
        <w:t xml:space="preserve">s Persönlichkeitstests </w:t>
      </w:r>
      <w:r>
        <w:rPr>
          <w:bCs/>
        </w:rPr>
        <w:t xml:space="preserve">- Der Persönlichkeitstest wurde mehrmals mit verschiedenen Antwort </w:t>
      </w:r>
      <w:r w:rsidR="00227C69">
        <w:rPr>
          <w:bCs/>
        </w:rPr>
        <w:t>Möglichkeiten</w:t>
      </w:r>
      <w:r>
        <w:rPr>
          <w:bCs/>
        </w:rPr>
        <w:t xml:space="preserve"> durchgespielt.</w:t>
      </w:r>
    </w:p>
    <w:p w14:paraId="01270C42" w14:textId="29BCC8F3" w:rsidR="00632CF4" w:rsidRPr="00632CF4" w:rsidRDefault="00632CF4" w:rsidP="00632CF4">
      <w:pPr>
        <w:pStyle w:val="Listenabsatz"/>
        <w:numPr>
          <w:ilvl w:val="0"/>
          <w:numId w:val="35"/>
        </w:numPr>
        <w:rPr>
          <w:b/>
          <w:bCs/>
        </w:rPr>
      </w:pPr>
      <w:r w:rsidRPr="00632CF4">
        <w:rPr>
          <w:b/>
          <w:bCs/>
        </w:rPr>
        <w:t>Funktionsfähigkeit de</w:t>
      </w:r>
      <w:r>
        <w:rPr>
          <w:b/>
          <w:bCs/>
        </w:rPr>
        <w:t>s</w:t>
      </w:r>
      <w:r>
        <w:rPr>
          <w:b/>
          <w:bCs/>
        </w:rPr>
        <w:t xml:space="preserve"> Download Buttons für die komplette Dokumentation </w:t>
      </w:r>
      <w:r>
        <w:rPr>
          <w:bCs/>
        </w:rPr>
        <w:t>-</w:t>
      </w:r>
    </w:p>
    <w:p w14:paraId="5EAD98B8" w14:textId="0D1A1789" w:rsidR="00632CF4" w:rsidRDefault="00632CF4" w:rsidP="00632CF4">
      <w:pPr>
        <w:pStyle w:val="Listenabsatz"/>
        <w:rPr>
          <w:bCs/>
        </w:rPr>
      </w:pPr>
      <w:r>
        <w:rPr>
          <w:bCs/>
        </w:rPr>
        <w:t xml:space="preserve">Es wurde </w:t>
      </w:r>
      <w:r w:rsidR="00227C69">
        <w:rPr>
          <w:bCs/>
        </w:rPr>
        <w:t>getestet,</w:t>
      </w:r>
      <w:r>
        <w:rPr>
          <w:bCs/>
        </w:rPr>
        <w:t xml:space="preserve"> ob der Download </w:t>
      </w:r>
      <w:proofErr w:type="gramStart"/>
      <w:r>
        <w:rPr>
          <w:bCs/>
        </w:rPr>
        <w:t>erfolgt</w:t>
      </w:r>
      <w:proofErr w:type="gramEnd"/>
      <w:r>
        <w:rPr>
          <w:bCs/>
        </w:rPr>
        <w:t xml:space="preserve"> sobald der Button gedrückt wurde.</w:t>
      </w:r>
    </w:p>
    <w:p w14:paraId="78733726" w14:textId="70A327D6" w:rsidR="00632CF4" w:rsidRDefault="00632CF4" w:rsidP="00632CF4">
      <w:pPr>
        <w:pStyle w:val="Listenabsatz"/>
        <w:numPr>
          <w:ilvl w:val="0"/>
          <w:numId w:val="35"/>
        </w:numPr>
        <w:rPr>
          <w:bCs/>
        </w:rPr>
      </w:pPr>
      <w:r w:rsidRPr="00632CF4">
        <w:rPr>
          <w:b/>
          <w:bCs/>
        </w:rPr>
        <w:t>Funktionsfähigkeit de</w:t>
      </w:r>
      <w:r>
        <w:rPr>
          <w:b/>
          <w:bCs/>
        </w:rPr>
        <w:t>s</w:t>
      </w:r>
      <w:r>
        <w:rPr>
          <w:b/>
          <w:bCs/>
        </w:rPr>
        <w:t xml:space="preserve"> Kontaktformulars </w:t>
      </w:r>
      <w:r>
        <w:rPr>
          <w:bCs/>
        </w:rPr>
        <w:t>- Es wurden Test Mails als Überprüfung gesendet.</w:t>
      </w:r>
    </w:p>
    <w:p w14:paraId="3E3C2BB6" w14:textId="387BE287" w:rsidR="00632CF4" w:rsidRDefault="00632CF4" w:rsidP="00632CF4">
      <w:pPr>
        <w:pStyle w:val="Listenabsatz"/>
        <w:numPr>
          <w:ilvl w:val="0"/>
          <w:numId w:val="35"/>
        </w:numPr>
        <w:rPr>
          <w:bCs/>
        </w:rPr>
      </w:pPr>
      <w:r w:rsidRPr="00632CF4">
        <w:rPr>
          <w:b/>
          <w:bCs/>
        </w:rPr>
        <w:t>An</w:t>
      </w:r>
      <w:r>
        <w:rPr>
          <w:b/>
          <w:bCs/>
        </w:rPr>
        <w:t>s</w:t>
      </w:r>
      <w:r w:rsidRPr="00632CF4">
        <w:rPr>
          <w:b/>
          <w:bCs/>
        </w:rPr>
        <w:t>icht</w:t>
      </w:r>
      <w:r>
        <w:rPr>
          <w:bCs/>
        </w:rPr>
        <w:t xml:space="preserve"> -</w:t>
      </w:r>
      <w:r w:rsidR="008A23F0">
        <w:rPr>
          <w:bCs/>
        </w:rPr>
        <w:t xml:space="preserve"> Die Ansicht sowie die Formatierung wurde überprüft.</w:t>
      </w:r>
    </w:p>
    <w:p w14:paraId="03AE3256" w14:textId="1D19E22D" w:rsidR="008A23F0" w:rsidRPr="008A23F0" w:rsidRDefault="008A23F0" w:rsidP="00632CF4">
      <w:pPr>
        <w:pStyle w:val="Listenabsatz"/>
        <w:numPr>
          <w:ilvl w:val="0"/>
          <w:numId w:val="35"/>
        </w:numPr>
        <w:rPr>
          <w:b/>
        </w:rPr>
      </w:pPr>
      <w:r w:rsidRPr="008A23F0">
        <w:rPr>
          <w:b/>
        </w:rPr>
        <w:t xml:space="preserve">Barrierefreiheit </w:t>
      </w:r>
      <w:r w:rsidRPr="008A23F0">
        <w:rPr>
          <w:bCs/>
        </w:rPr>
        <w:t>-</w:t>
      </w:r>
      <w:r>
        <w:rPr>
          <w:bCs/>
        </w:rPr>
        <w:t xml:space="preserve"> Justin Bauer hat die Webapplikation auf Barrierefreiheit überprüft und alle Mängel beseitigt.</w:t>
      </w:r>
    </w:p>
    <w:p w14:paraId="2494C884" w14:textId="77777777" w:rsidR="007B0214" w:rsidRDefault="007B0214" w:rsidP="007B0214">
      <w:pPr>
        <w:ind w:left="576"/>
      </w:pPr>
    </w:p>
    <w:p w14:paraId="209EF887" w14:textId="0DB10B8B" w:rsidR="007B0214" w:rsidRDefault="007B0214" w:rsidP="00C1271C">
      <w:pPr>
        <w:ind w:left="576"/>
      </w:pPr>
    </w:p>
    <w:p w14:paraId="3E6D4919" w14:textId="019A1861" w:rsidR="00E74BB1" w:rsidRDefault="00E74BB1" w:rsidP="001036B4"/>
    <w:p w14:paraId="0D99E5AD" w14:textId="246BF323" w:rsidR="008A23F0" w:rsidRPr="008A23F0" w:rsidRDefault="008A23F0" w:rsidP="008A23F0">
      <w:pPr>
        <w:pStyle w:val="berschrift1"/>
      </w:pPr>
      <w:bookmarkStart w:id="26" w:name="_Toc62249818"/>
      <w:r>
        <w:t>Auswertung</w:t>
      </w:r>
      <w:bookmarkEnd w:id="26"/>
    </w:p>
    <w:p w14:paraId="555FC4C6" w14:textId="7A604855" w:rsidR="00E74BB1" w:rsidRDefault="00E74BB1" w:rsidP="00E74BB1">
      <w:pPr>
        <w:pStyle w:val="berschrift2"/>
      </w:pPr>
      <w:bookmarkStart w:id="27" w:name="_Toc62249819"/>
      <w:r>
        <w:t>Probleme</w:t>
      </w:r>
      <w:bookmarkEnd w:id="27"/>
    </w:p>
    <w:p w14:paraId="5AC3EA53" w14:textId="24611917" w:rsidR="00E74BB1" w:rsidRDefault="00E74BB1" w:rsidP="00E74BB1">
      <w:r>
        <w:t xml:space="preserve">Wir haben rückblickend einige Dinge </w:t>
      </w:r>
      <w:r w:rsidR="00227C69">
        <w:t>festgestellt,</w:t>
      </w:r>
      <w:r>
        <w:t xml:space="preserve"> die wir nächstes Mal anders machen würden. Ein Grosser Punkt war, dass wir wichtige Entscheidungen rausgezögert haben und manchmal jeder an irgendwas gearbeitet hatte ohne ausreichende Absprache. Zudem hatten wir öfters Probleme mit GitHub die einiges an Zeit in Anspruch nahmen. </w:t>
      </w:r>
      <w:r w:rsidR="00616F77">
        <w:t>Gut war jedoch, dass wir immer eine Lösung fanden und schlussendlich weiterarbeiten konnten.</w:t>
      </w:r>
    </w:p>
    <w:p w14:paraId="3759A8AD" w14:textId="56CEB034" w:rsidR="008A23F0" w:rsidRDefault="008A23F0" w:rsidP="00E74BB1"/>
    <w:p w14:paraId="524A9C72" w14:textId="212D42CC" w:rsidR="008A23F0" w:rsidRDefault="008A23F0" w:rsidP="008A23F0">
      <w:pPr>
        <w:pStyle w:val="berschrift2"/>
      </w:pPr>
      <w:bookmarkStart w:id="28" w:name="_Toc62249820"/>
      <w:r>
        <w:t>Fazit</w:t>
      </w:r>
      <w:bookmarkEnd w:id="28"/>
    </w:p>
    <w:p w14:paraId="01D2307E" w14:textId="2D50A7E2" w:rsidR="00794D14" w:rsidRDefault="008A23F0" w:rsidP="008A23F0">
      <w:r>
        <w:t xml:space="preserve">Dieses Projekt war </w:t>
      </w:r>
      <w:r w:rsidR="00227C69">
        <w:t>spannend</w:t>
      </w:r>
      <w:r>
        <w:t xml:space="preserve"> und abwechslungsreich. Es gab zwar immer wieder Komplikationen aber dank toller gegenseitiger Unterstützung </w:t>
      </w:r>
      <w:r w:rsidR="00227C69">
        <w:t>innerhalb</w:t>
      </w:r>
      <w:r>
        <w:t xml:space="preserve"> des Teams war uns kein Problem zu gross! Wir konnten viel dazulernen, konnten </w:t>
      </w:r>
      <w:r w:rsidR="00227C69">
        <w:t>profitieren</w:t>
      </w:r>
      <w:r>
        <w:t xml:space="preserve"> und uns weiterbilden. Was am Schluss doch das wichtigste ist!</w:t>
      </w:r>
    </w:p>
    <w:p w14:paraId="3CA9A53F" w14:textId="53354338" w:rsidR="00794D14" w:rsidRDefault="00794D14" w:rsidP="008A23F0"/>
    <w:p w14:paraId="1340BB84" w14:textId="3F441653" w:rsidR="00794D14" w:rsidRDefault="00227C69" w:rsidP="00227C69">
      <w:pPr>
        <w:pStyle w:val="berschrift1"/>
      </w:pPr>
      <w:bookmarkStart w:id="29" w:name="_Toc62249821"/>
      <w:r>
        <w:t>Bemerkungen</w:t>
      </w:r>
      <w:bookmarkEnd w:id="29"/>
    </w:p>
    <w:p w14:paraId="3219563B" w14:textId="60A59814" w:rsidR="00227C69" w:rsidRPr="00227C69" w:rsidRDefault="00227C69" w:rsidP="00227C69">
      <w:r>
        <w:t xml:space="preserve">In dieser Dokumentation wurde mit Ausnahme von </w:t>
      </w:r>
      <w:hyperlink w:anchor="_Zeit_Planung" w:history="1">
        <w:r>
          <w:rPr>
            <w:rStyle w:val="Hyperlink"/>
          </w:rPr>
          <w:t>Punkt 3</w:t>
        </w:r>
      </w:hyperlink>
      <w:r>
        <w:t xml:space="preserve"> auf Grafiken aller Art verzichtet.</w:t>
      </w:r>
    </w:p>
    <w:p w14:paraId="3713385B" w14:textId="77777777" w:rsidR="00794D14" w:rsidRDefault="00794D14" w:rsidP="008A23F0">
      <w:pPr>
        <w:rPr>
          <w:sz w:val="16"/>
          <w:szCs w:val="16"/>
        </w:rPr>
      </w:pPr>
    </w:p>
    <w:p w14:paraId="16A5A440" w14:textId="77777777" w:rsidR="00794D14" w:rsidRDefault="00794D14" w:rsidP="008A23F0">
      <w:pPr>
        <w:rPr>
          <w:sz w:val="16"/>
          <w:szCs w:val="16"/>
        </w:rPr>
      </w:pPr>
    </w:p>
    <w:p w14:paraId="30005000" w14:textId="77777777" w:rsidR="00794D14" w:rsidRDefault="00794D14" w:rsidP="008A23F0">
      <w:pPr>
        <w:rPr>
          <w:sz w:val="16"/>
          <w:szCs w:val="16"/>
        </w:rPr>
      </w:pPr>
    </w:p>
    <w:p w14:paraId="723A3054" w14:textId="77777777" w:rsidR="00794D14" w:rsidRDefault="00794D14" w:rsidP="008A23F0">
      <w:pPr>
        <w:rPr>
          <w:sz w:val="16"/>
          <w:szCs w:val="16"/>
        </w:rPr>
      </w:pPr>
    </w:p>
    <w:p w14:paraId="3D60934F" w14:textId="08CFDCAB" w:rsidR="00794D14" w:rsidRPr="00227C69" w:rsidRDefault="00794D14" w:rsidP="008A23F0">
      <w:pPr>
        <w:rPr>
          <w:i/>
          <w:iCs/>
          <w:sz w:val="16"/>
          <w:szCs w:val="16"/>
        </w:rPr>
      </w:pPr>
      <w:r w:rsidRPr="00227C69">
        <w:rPr>
          <w:i/>
          <w:iCs/>
          <w:sz w:val="16"/>
          <w:szCs w:val="16"/>
        </w:rPr>
        <w:t>Dieses Dokument wurde verfasst von:</w:t>
      </w:r>
    </w:p>
    <w:p w14:paraId="0FB7BAD1" w14:textId="4BC81108" w:rsidR="00794D14" w:rsidRPr="00227C69" w:rsidRDefault="00794D14" w:rsidP="008A23F0">
      <w:pPr>
        <w:rPr>
          <w:i/>
          <w:iCs/>
          <w:sz w:val="16"/>
          <w:szCs w:val="16"/>
        </w:rPr>
      </w:pPr>
      <w:r w:rsidRPr="00227C69">
        <w:rPr>
          <w:i/>
          <w:iCs/>
          <w:sz w:val="16"/>
          <w:szCs w:val="16"/>
        </w:rPr>
        <w:t xml:space="preserve">Julia Tifner </w:t>
      </w:r>
    </w:p>
    <w:p w14:paraId="491E07F4" w14:textId="55422A9C" w:rsidR="00794D14" w:rsidRPr="00227C69" w:rsidRDefault="00794D14" w:rsidP="008A23F0">
      <w:pPr>
        <w:rPr>
          <w:i/>
          <w:iCs/>
          <w:sz w:val="16"/>
          <w:szCs w:val="16"/>
        </w:rPr>
      </w:pPr>
      <w:r w:rsidRPr="00227C69">
        <w:rPr>
          <w:i/>
          <w:iCs/>
          <w:sz w:val="16"/>
          <w:szCs w:val="16"/>
        </w:rPr>
        <w:t>Justin Bauer</w:t>
      </w:r>
    </w:p>
    <w:p w14:paraId="5626463D" w14:textId="46DAF65C" w:rsidR="000373D6" w:rsidRPr="00227C69" w:rsidRDefault="00227C69" w:rsidP="00227C69">
      <w:pPr>
        <w:rPr>
          <w:i/>
          <w:iCs/>
          <w:sz w:val="16"/>
          <w:szCs w:val="16"/>
        </w:rPr>
      </w:pPr>
      <w:r w:rsidRPr="00227C69">
        <w:rPr>
          <w:i/>
          <w:iCs/>
          <w:sz w:val="16"/>
          <w:szCs w:val="16"/>
        </w:rPr>
        <w:t>Drilona Qarri</w:t>
      </w:r>
    </w:p>
    <w:sectPr w:rsidR="000373D6" w:rsidRPr="00227C69" w:rsidSect="00BC1CA4">
      <w:footerReference w:type="default" r:id="rId14"/>
      <w:pgSz w:w="11906" w:h="16838" w:code="9"/>
      <w:pgMar w:top="1985" w:right="1134" w:bottom="1701" w:left="1701" w:header="567" w:footer="851"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6DE28" w14:textId="77777777" w:rsidR="00A731F3" w:rsidRDefault="00A731F3">
      <w:r>
        <w:separator/>
      </w:r>
    </w:p>
  </w:endnote>
  <w:endnote w:type="continuationSeparator" w:id="0">
    <w:p w14:paraId="5852CAED" w14:textId="77777777" w:rsidR="00A731F3" w:rsidRDefault="00A7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A6928" w14:textId="3BD8BF46" w:rsidR="00BC1CA4" w:rsidRDefault="00EC0D40" w:rsidP="00BC1CA4">
    <w:pPr>
      <w:pStyle w:val="Fuzeile"/>
      <w:jc w:val="right"/>
    </w:pPr>
    <w:r>
      <w:rPr>
        <w:rFonts w:asciiTheme="minorHAnsi" w:hAnsiTheme="minorHAnsi"/>
      </w:rPr>
      <w:tab/>
    </w:r>
    <w:r w:rsidR="00BC1CA4">
      <w:rPr>
        <w:rFonts w:asciiTheme="minorHAnsi" w:hAnsiTheme="minorHAnsi"/>
      </w:rPr>
      <w:fldChar w:fldCharType="begin"/>
    </w:r>
    <w:r w:rsidR="00BC1CA4">
      <w:rPr>
        <w:rFonts w:asciiTheme="minorHAnsi" w:hAnsiTheme="minorHAnsi"/>
      </w:rPr>
      <w:instrText xml:space="preserve"> FILENAME  \p  \* MERGEFORMAT </w:instrText>
    </w:r>
    <w:r w:rsidR="00BC1CA4">
      <w:rPr>
        <w:rFonts w:asciiTheme="minorHAnsi" w:hAnsiTheme="minorHAnsi"/>
      </w:rPr>
      <w:fldChar w:fldCharType="separate"/>
    </w:r>
    <w:r w:rsidR="00CD70B7">
      <w:rPr>
        <w:rFonts w:asciiTheme="minorHAnsi" w:hAnsiTheme="minorHAnsi"/>
        <w:noProof/>
      </w:rPr>
      <w:t>C:\anwender\medien\Downloads\Dokumentation.docx</w:t>
    </w:r>
    <w:r w:rsidR="00BC1CA4">
      <w:rPr>
        <w:rFonts w:asciiTheme="minorHAnsi" w:hAnsiTheme="minorHAnsi"/>
      </w:rPr>
      <w:fldChar w:fldCharType="end"/>
    </w:r>
  </w:p>
  <w:p w14:paraId="34C106D0" w14:textId="2E45E07A" w:rsidR="00BC1CA4" w:rsidRDefault="00BC1CA4" w:rsidP="00BC1CA4">
    <w:pPr>
      <w:pStyle w:val="Fuzeile"/>
      <w:jc w:val="right"/>
    </w:pPr>
    <w:r>
      <w:rPr>
        <w:rFonts w:asciiTheme="minorHAnsi" w:hAnsiTheme="minorHAnsi"/>
      </w:rPr>
      <w:fldChar w:fldCharType="begin"/>
    </w:r>
    <w:r>
      <w:rPr>
        <w:rFonts w:asciiTheme="minorHAnsi" w:hAnsiTheme="minorHAnsi"/>
      </w:rPr>
      <w:instrText xml:space="preserve"> DATE   \* MERGEFORMAT </w:instrText>
    </w:r>
    <w:r>
      <w:rPr>
        <w:rFonts w:asciiTheme="minorHAnsi" w:hAnsiTheme="minorHAnsi"/>
      </w:rPr>
      <w:fldChar w:fldCharType="separate"/>
    </w:r>
    <w:r w:rsidR="00D51F9B">
      <w:rPr>
        <w:rFonts w:asciiTheme="minorHAnsi" w:hAnsiTheme="minorHAnsi"/>
        <w:noProof/>
      </w:rPr>
      <w:t>22.01.2021</w:t>
    </w:r>
    <w:r>
      <w:rPr>
        <w:rFonts w:asciiTheme="minorHAnsi" w:hAnsiTheme="minorHAnsi"/>
      </w:rPr>
      <w:fldChar w:fldCharType="end"/>
    </w:r>
    <w:r>
      <w:rPr>
        <w:rFonts w:asciiTheme="minorHAnsi" w:hAnsiTheme="minorHAnsi"/>
      </w:rPr>
      <w:t xml:space="preserve"> / </w:t>
    </w:r>
    <w:proofErr w:type="spellStart"/>
    <w:r>
      <w:rPr>
        <w:rFonts w:asciiTheme="minorHAnsi" w:hAnsiTheme="minorHAnsi"/>
      </w:rPr>
      <w:t>baj</w:t>
    </w:r>
    <w:proofErr w:type="spellEnd"/>
  </w:p>
  <w:p w14:paraId="6C2F26F6" w14:textId="77777777" w:rsidR="00EC0D40" w:rsidRPr="00BC1CA4" w:rsidRDefault="00A731F3" w:rsidP="00BC1CA4">
    <w:pPr>
      <w:pStyle w:val="Fuzeile"/>
      <w:jc w:val="right"/>
    </w:pPr>
    <w:sdt>
      <w:sdtPr>
        <w:id w:val="1471946576"/>
        <w:docPartObj>
          <w:docPartGallery w:val="Page Numbers (Bottom of Page)"/>
          <w:docPartUnique/>
        </w:docPartObj>
      </w:sdtPr>
      <w:sdtEndPr/>
      <w:sdtContent>
        <w:r w:rsidR="0000097A">
          <w:t xml:space="preserve">Seite </w:t>
        </w:r>
        <w:r w:rsidR="00BC1CA4">
          <w:fldChar w:fldCharType="begin"/>
        </w:r>
        <w:r w:rsidR="00BC1CA4">
          <w:instrText>PAGE   \* MERGEFORMAT</w:instrText>
        </w:r>
        <w:r w:rsidR="00BC1CA4">
          <w:fldChar w:fldCharType="separate"/>
        </w:r>
        <w:r w:rsidR="00657BFB">
          <w:rPr>
            <w:noProof/>
          </w:rPr>
          <w:t>2</w:t>
        </w:r>
        <w:r w:rsidR="00BC1CA4">
          <w:fldChar w:fldCharType="end"/>
        </w:r>
        <w:r w:rsidR="0000097A">
          <w:t xml:space="preserve"> von 8</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06CC4" w14:textId="77777777" w:rsidR="00BC1CA4" w:rsidRDefault="00BC1CA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E503" w14:textId="77777777" w:rsidR="00BC1CA4" w:rsidRDefault="00BC1CA4" w:rsidP="00BC1CA4">
    <w:pPr>
      <w:pStyle w:val="Fuzeile"/>
      <w:jc w:val="right"/>
    </w:pPr>
    <w:r>
      <w:rPr>
        <w:rFonts w:asciiTheme="minorHAnsi" w:hAnsiTheme="minorHAnsi"/>
      </w:rPr>
      <w:tab/>
    </w:r>
    <w:r>
      <w:rPr>
        <w:rFonts w:asciiTheme="minorHAnsi" w:hAnsiTheme="minorHAnsi"/>
      </w:rPr>
      <w:fldChar w:fldCharType="begin"/>
    </w:r>
    <w:r>
      <w:rPr>
        <w:rFonts w:asciiTheme="minorHAnsi" w:hAnsiTheme="minorHAnsi"/>
      </w:rPr>
      <w:instrText xml:space="preserve"> FILENAME  \p  \* MERGEFORMAT </w:instrText>
    </w:r>
    <w:r>
      <w:rPr>
        <w:rFonts w:asciiTheme="minorHAnsi" w:hAnsiTheme="minorHAnsi"/>
      </w:rPr>
      <w:fldChar w:fldCharType="separate"/>
    </w:r>
    <w:r>
      <w:rPr>
        <w:rFonts w:asciiTheme="minorHAnsi" w:hAnsiTheme="minorHAnsi"/>
        <w:noProof/>
      </w:rPr>
      <w:t>H:\Kleiner_Lernbericht_neu.docx</w:t>
    </w:r>
    <w:r>
      <w:rPr>
        <w:rFonts w:asciiTheme="minorHAnsi" w:hAnsiTheme="minorHAnsi"/>
      </w:rPr>
      <w:fldChar w:fldCharType="end"/>
    </w:r>
  </w:p>
  <w:p w14:paraId="249E70E5" w14:textId="1F019833" w:rsidR="00BC1CA4" w:rsidRDefault="00BC1CA4" w:rsidP="00BC1CA4">
    <w:pPr>
      <w:pStyle w:val="Fuzeile"/>
      <w:jc w:val="right"/>
    </w:pPr>
    <w:r>
      <w:rPr>
        <w:rFonts w:asciiTheme="minorHAnsi" w:hAnsiTheme="minorHAnsi"/>
      </w:rPr>
      <w:fldChar w:fldCharType="begin"/>
    </w:r>
    <w:r>
      <w:rPr>
        <w:rFonts w:asciiTheme="minorHAnsi" w:hAnsiTheme="minorHAnsi"/>
      </w:rPr>
      <w:instrText xml:space="preserve"> DATE   \* MERGEFORMAT </w:instrText>
    </w:r>
    <w:r>
      <w:rPr>
        <w:rFonts w:asciiTheme="minorHAnsi" w:hAnsiTheme="minorHAnsi"/>
      </w:rPr>
      <w:fldChar w:fldCharType="separate"/>
    </w:r>
    <w:r w:rsidR="00D51F9B">
      <w:rPr>
        <w:rFonts w:asciiTheme="minorHAnsi" w:hAnsiTheme="minorHAnsi"/>
        <w:noProof/>
      </w:rPr>
      <w:t>22.01.2021</w:t>
    </w:r>
    <w:r>
      <w:rPr>
        <w:rFonts w:asciiTheme="minorHAnsi" w:hAnsiTheme="minorHAnsi"/>
      </w:rPr>
      <w:fldChar w:fldCharType="end"/>
    </w:r>
    <w:r>
      <w:rPr>
        <w:rFonts w:asciiTheme="minorHAnsi" w:hAnsiTheme="minorHAnsi"/>
      </w:rPr>
      <w:t xml:space="preserve"> / </w:t>
    </w:r>
    <w:proofErr w:type="spellStart"/>
    <w:r>
      <w:rPr>
        <w:rFonts w:asciiTheme="minorHAnsi" w:hAnsiTheme="minorHAnsi"/>
      </w:rPr>
      <w:t>baj</w:t>
    </w:r>
    <w:proofErr w:type="spellEnd"/>
  </w:p>
  <w:p w14:paraId="6D5DBBA2" w14:textId="77777777" w:rsidR="00BC1CA4" w:rsidRPr="00BC1CA4" w:rsidRDefault="00A731F3" w:rsidP="00BC1CA4">
    <w:pPr>
      <w:pStyle w:val="Fuzeile"/>
      <w:jc w:val="right"/>
    </w:pPr>
    <w:sdt>
      <w:sdtPr>
        <w:id w:val="1169358803"/>
        <w:docPartObj>
          <w:docPartGallery w:val="Page Numbers (Bottom of Page)"/>
          <w:docPartUnique/>
        </w:docPartObj>
      </w:sdtPr>
      <w:sdtEndPr/>
      <w:sdtContent>
        <w:r w:rsidR="00BC1CA4">
          <w:t xml:space="preserve">Seite </w:t>
        </w:r>
        <w:r w:rsidR="00BC1CA4">
          <w:fldChar w:fldCharType="begin"/>
        </w:r>
        <w:r w:rsidR="00BC1CA4">
          <w:instrText>PAGE   \* MERGEFORMAT</w:instrText>
        </w:r>
        <w:r w:rsidR="00BC1CA4">
          <w:fldChar w:fldCharType="separate"/>
        </w:r>
        <w:r w:rsidR="00657BFB">
          <w:rPr>
            <w:noProof/>
          </w:rPr>
          <w:t>8</w:t>
        </w:r>
        <w:r w:rsidR="00BC1CA4">
          <w:fldChar w:fldCharType="end"/>
        </w:r>
        <w:r w:rsidR="00BC1CA4">
          <w:t xml:space="preserve"> Von 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7C8B" w14:textId="77777777" w:rsidR="00A731F3" w:rsidRDefault="00A731F3">
      <w:r>
        <w:separator/>
      </w:r>
    </w:p>
  </w:footnote>
  <w:footnote w:type="continuationSeparator" w:id="0">
    <w:p w14:paraId="7376D615" w14:textId="77777777" w:rsidR="00A731F3" w:rsidRDefault="00A7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69936" w14:textId="1A751300" w:rsidR="00EC0D40" w:rsidRDefault="00EC0D40" w:rsidP="007E4D62">
    <w:pPr>
      <w:pStyle w:val="Kopfzeil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749E4" w14:textId="77777777" w:rsidR="00EC0D40" w:rsidRDefault="00EC0D40" w:rsidP="007B3AAC">
    <w:pPr>
      <w:pStyle w:val="Kopfzeile"/>
      <w:tabs>
        <w:tab w:val="clear" w:pos="9072"/>
      </w:tabs>
      <w:jc w:val="right"/>
    </w:pPr>
  </w:p>
  <w:p w14:paraId="61AAB2F3" w14:textId="77777777" w:rsidR="00EC0D40" w:rsidRPr="004530AD" w:rsidRDefault="00145B5C" w:rsidP="00145B5C">
    <w:pPr>
      <w:pStyle w:val="Kopfzeile"/>
      <w:tabs>
        <w:tab w:val="left" w:pos="406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98FA6E"/>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5E9E5018"/>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38C2B89E"/>
    <w:lvl w:ilvl="0">
      <w:start w:val="1"/>
      <w:numFmt w:val="decimal"/>
      <w:pStyle w:val="Listennummer"/>
      <w:lvlText w:val="%1."/>
      <w:lvlJc w:val="left"/>
      <w:pPr>
        <w:tabs>
          <w:tab w:val="num" w:pos="360"/>
        </w:tabs>
        <w:ind w:left="360" w:hanging="360"/>
      </w:pPr>
    </w:lvl>
  </w:abstractNum>
  <w:abstractNum w:abstractNumId="3" w15:restartNumberingAfterBreak="0">
    <w:nsid w:val="057623CB"/>
    <w:multiLevelType w:val="hybridMultilevel"/>
    <w:tmpl w:val="A64AF652"/>
    <w:lvl w:ilvl="0" w:tplc="0807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17703D"/>
    <w:multiLevelType w:val="hybridMultilevel"/>
    <w:tmpl w:val="8782F6B6"/>
    <w:lvl w:ilvl="0" w:tplc="0807000F">
      <w:start w:val="1"/>
      <w:numFmt w:val="decimal"/>
      <w:lvlText w:val="%1."/>
      <w:lvlJc w:val="left"/>
      <w:pPr>
        <w:ind w:left="1296" w:hanging="360"/>
      </w:pPr>
    </w:lvl>
    <w:lvl w:ilvl="1" w:tplc="08070019" w:tentative="1">
      <w:start w:val="1"/>
      <w:numFmt w:val="lowerLetter"/>
      <w:lvlText w:val="%2."/>
      <w:lvlJc w:val="left"/>
      <w:pPr>
        <w:ind w:left="2016" w:hanging="360"/>
      </w:pPr>
    </w:lvl>
    <w:lvl w:ilvl="2" w:tplc="0807001B" w:tentative="1">
      <w:start w:val="1"/>
      <w:numFmt w:val="lowerRoman"/>
      <w:lvlText w:val="%3."/>
      <w:lvlJc w:val="right"/>
      <w:pPr>
        <w:ind w:left="2736" w:hanging="180"/>
      </w:pPr>
    </w:lvl>
    <w:lvl w:ilvl="3" w:tplc="0807000F" w:tentative="1">
      <w:start w:val="1"/>
      <w:numFmt w:val="decimal"/>
      <w:lvlText w:val="%4."/>
      <w:lvlJc w:val="left"/>
      <w:pPr>
        <w:ind w:left="3456" w:hanging="360"/>
      </w:pPr>
    </w:lvl>
    <w:lvl w:ilvl="4" w:tplc="08070019" w:tentative="1">
      <w:start w:val="1"/>
      <w:numFmt w:val="lowerLetter"/>
      <w:lvlText w:val="%5."/>
      <w:lvlJc w:val="left"/>
      <w:pPr>
        <w:ind w:left="4176" w:hanging="360"/>
      </w:pPr>
    </w:lvl>
    <w:lvl w:ilvl="5" w:tplc="0807001B" w:tentative="1">
      <w:start w:val="1"/>
      <w:numFmt w:val="lowerRoman"/>
      <w:lvlText w:val="%6."/>
      <w:lvlJc w:val="right"/>
      <w:pPr>
        <w:ind w:left="4896" w:hanging="180"/>
      </w:pPr>
    </w:lvl>
    <w:lvl w:ilvl="6" w:tplc="0807000F" w:tentative="1">
      <w:start w:val="1"/>
      <w:numFmt w:val="decimal"/>
      <w:lvlText w:val="%7."/>
      <w:lvlJc w:val="left"/>
      <w:pPr>
        <w:ind w:left="5616" w:hanging="360"/>
      </w:pPr>
    </w:lvl>
    <w:lvl w:ilvl="7" w:tplc="08070019" w:tentative="1">
      <w:start w:val="1"/>
      <w:numFmt w:val="lowerLetter"/>
      <w:lvlText w:val="%8."/>
      <w:lvlJc w:val="left"/>
      <w:pPr>
        <w:ind w:left="6336" w:hanging="360"/>
      </w:pPr>
    </w:lvl>
    <w:lvl w:ilvl="8" w:tplc="0807001B" w:tentative="1">
      <w:start w:val="1"/>
      <w:numFmt w:val="lowerRoman"/>
      <w:lvlText w:val="%9."/>
      <w:lvlJc w:val="right"/>
      <w:pPr>
        <w:ind w:left="7056" w:hanging="180"/>
      </w:pPr>
    </w:lvl>
  </w:abstractNum>
  <w:abstractNum w:abstractNumId="5" w15:restartNumberingAfterBreak="0">
    <w:nsid w:val="114F367E"/>
    <w:multiLevelType w:val="hybridMultilevel"/>
    <w:tmpl w:val="7C38E3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87158C"/>
    <w:multiLevelType w:val="hybridMultilevel"/>
    <w:tmpl w:val="9AD212C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7" w15:restartNumberingAfterBreak="0">
    <w:nsid w:val="16A56E1F"/>
    <w:multiLevelType w:val="hybridMultilevel"/>
    <w:tmpl w:val="7422D440"/>
    <w:lvl w:ilvl="0" w:tplc="0807000F">
      <w:start w:val="1"/>
      <w:numFmt w:val="decimal"/>
      <w:lvlText w:val="%1."/>
      <w:lvlJc w:val="left"/>
      <w:pPr>
        <w:ind w:left="1296" w:hanging="360"/>
      </w:pPr>
    </w:lvl>
    <w:lvl w:ilvl="1" w:tplc="08070019" w:tentative="1">
      <w:start w:val="1"/>
      <w:numFmt w:val="lowerLetter"/>
      <w:lvlText w:val="%2."/>
      <w:lvlJc w:val="left"/>
      <w:pPr>
        <w:ind w:left="2016" w:hanging="360"/>
      </w:pPr>
    </w:lvl>
    <w:lvl w:ilvl="2" w:tplc="0807001B" w:tentative="1">
      <w:start w:val="1"/>
      <w:numFmt w:val="lowerRoman"/>
      <w:lvlText w:val="%3."/>
      <w:lvlJc w:val="right"/>
      <w:pPr>
        <w:ind w:left="2736" w:hanging="180"/>
      </w:pPr>
    </w:lvl>
    <w:lvl w:ilvl="3" w:tplc="0807000F" w:tentative="1">
      <w:start w:val="1"/>
      <w:numFmt w:val="decimal"/>
      <w:lvlText w:val="%4."/>
      <w:lvlJc w:val="left"/>
      <w:pPr>
        <w:ind w:left="3456" w:hanging="360"/>
      </w:pPr>
    </w:lvl>
    <w:lvl w:ilvl="4" w:tplc="08070019" w:tentative="1">
      <w:start w:val="1"/>
      <w:numFmt w:val="lowerLetter"/>
      <w:lvlText w:val="%5."/>
      <w:lvlJc w:val="left"/>
      <w:pPr>
        <w:ind w:left="4176" w:hanging="360"/>
      </w:pPr>
    </w:lvl>
    <w:lvl w:ilvl="5" w:tplc="0807001B" w:tentative="1">
      <w:start w:val="1"/>
      <w:numFmt w:val="lowerRoman"/>
      <w:lvlText w:val="%6."/>
      <w:lvlJc w:val="right"/>
      <w:pPr>
        <w:ind w:left="4896" w:hanging="180"/>
      </w:pPr>
    </w:lvl>
    <w:lvl w:ilvl="6" w:tplc="0807000F" w:tentative="1">
      <w:start w:val="1"/>
      <w:numFmt w:val="decimal"/>
      <w:lvlText w:val="%7."/>
      <w:lvlJc w:val="left"/>
      <w:pPr>
        <w:ind w:left="5616" w:hanging="360"/>
      </w:pPr>
    </w:lvl>
    <w:lvl w:ilvl="7" w:tplc="08070019" w:tentative="1">
      <w:start w:val="1"/>
      <w:numFmt w:val="lowerLetter"/>
      <w:lvlText w:val="%8."/>
      <w:lvlJc w:val="left"/>
      <w:pPr>
        <w:ind w:left="6336" w:hanging="360"/>
      </w:pPr>
    </w:lvl>
    <w:lvl w:ilvl="8" w:tplc="0807001B" w:tentative="1">
      <w:start w:val="1"/>
      <w:numFmt w:val="lowerRoman"/>
      <w:lvlText w:val="%9."/>
      <w:lvlJc w:val="right"/>
      <w:pPr>
        <w:ind w:left="7056" w:hanging="180"/>
      </w:pPr>
    </w:lvl>
  </w:abstractNum>
  <w:abstractNum w:abstractNumId="8" w15:restartNumberingAfterBreak="0">
    <w:nsid w:val="1F4542BF"/>
    <w:multiLevelType w:val="hybridMultilevel"/>
    <w:tmpl w:val="AAC82AE0"/>
    <w:lvl w:ilvl="0" w:tplc="08070001">
      <w:start w:val="1"/>
      <w:numFmt w:val="bullet"/>
      <w:lvlText w:val=""/>
      <w:lvlJc w:val="left"/>
      <w:pPr>
        <w:ind w:left="1296" w:hanging="360"/>
      </w:pPr>
      <w:rPr>
        <w:rFonts w:ascii="Symbol" w:hAnsi="Symbol"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9" w15:restartNumberingAfterBreak="0">
    <w:nsid w:val="1FB107EE"/>
    <w:multiLevelType w:val="hybridMultilevel"/>
    <w:tmpl w:val="E8D27D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3AA67A3"/>
    <w:multiLevelType w:val="hybridMultilevel"/>
    <w:tmpl w:val="8F841D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49065CF"/>
    <w:multiLevelType w:val="hybridMultilevel"/>
    <w:tmpl w:val="012C40AE"/>
    <w:lvl w:ilvl="0" w:tplc="08070001">
      <w:start w:val="1"/>
      <w:numFmt w:val="bullet"/>
      <w:lvlText w:val=""/>
      <w:lvlJc w:val="left"/>
      <w:pPr>
        <w:ind w:left="1296" w:hanging="360"/>
      </w:pPr>
      <w:rPr>
        <w:rFonts w:ascii="Symbol" w:hAnsi="Symbol"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12" w15:restartNumberingAfterBreak="0">
    <w:nsid w:val="253E6A93"/>
    <w:multiLevelType w:val="multilevel"/>
    <w:tmpl w:val="38FC6BB8"/>
    <w:lvl w:ilvl="0">
      <w:start w:val="1"/>
      <w:numFmt w:val="ordin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4D0CF4"/>
    <w:multiLevelType w:val="hybridMultilevel"/>
    <w:tmpl w:val="474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D70D3"/>
    <w:multiLevelType w:val="hybridMultilevel"/>
    <w:tmpl w:val="6116131C"/>
    <w:lvl w:ilvl="0" w:tplc="0807000B">
      <w:start w:val="1"/>
      <w:numFmt w:val="bullet"/>
      <w:lvlText w:val=""/>
      <w:lvlJc w:val="left"/>
      <w:pPr>
        <w:ind w:left="1296" w:hanging="360"/>
      </w:pPr>
      <w:rPr>
        <w:rFonts w:ascii="Wingdings" w:hAnsi="Wingdings"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15" w15:restartNumberingAfterBreak="0">
    <w:nsid w:val="34CE73A6"/>
    <w:multiLevelType w:val="hybridMultilevel"/>
    <w:tmpl w:val="FCEA4010"/>
    <w:lvl w:ilvl="0" w:tplc="08070001">
      <w:start w:val="1"/>
      <w:numFmt w:val="bullet"/>
      <w:lvlText w:val=""/>
      <w:lvlJc w:val="left"/>
      <w:pPr>
        <w:ind w:left="1296" w:hanging="360"/>
      </w:pPr>
      <w:rPr>
        <w:rFonts w:ascii="Symbol" w:hAnsi="Symbol"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16" w15:restartNumberingAfterBreak="0">
    <w:nsid w:val="3CC34917"/>
    <w:multiLevelType w:val="hybridMultilevel"/>
    <w:tmpl w:val="7B700B1E"/>
    <w:lvl w:ilvl="0" w:tplc="0807000B">
      <w:start w:val="1"/>
      <w:numFmt w:val="bullet"/>
      <w:lvlText w:val=""/>
      <w:lvlJc w:val="left"/>
      <w:pPr>
        <w:ind w:left="1296" w:hanging="360"/>
      </w:pPr>
      <w:rPr>
        <w:rFonts w:ascii="Wingdings" w:hAnsi="Wingdings"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17" w15:restartNumberingAfterBreak="0">
    <w:nsid w:val="42173E12"/>
    <w:multiLevelType w:val="hybridMultilevel"/>
    <w:tmpl w:val="F38CEC7C"/>
    <w:lvl w:ilvl="0" w:tplc="D1EE396A">
      <w:numFmt w:val="bullet"/>
      <w:lvlText w:val="-"/>
      <w:lvlJc w:val="left"/>
      <w:pPr>
        <w:ind w:left="1656" w:hanging="360"/>
      </w:pPr>
      <w:rPr>
        <w:rFonts w:ascii="Calibri" w:eastAsia="Times New Roman" w:hAnsi="Calibri" w:cs="Calibri" w:hint="default"/>
      </w:rPr>
    </w:lvl>
    <w:lvl w:ilvl="1" w:tplc="08070003" w:tentative="1">
      <w:start w:val="1"/>
      <w:numFmt w:val="bullet"/>
      <w:lvlText w:val="o"/>
      <w:lvlJc w:val="left"/>
      <w:pPr>
        <w:ind w:left="2376" w:hanging="360"/>
      </w:pPr>
      <w:rPr>
        <w:rFonts w:ascii="Courier New" w:hAnsi="Courier New" w:cs="Courier New" w:hint="default"/>
      </w:rPr>
    </w:lvl>
    <w:lvl w:ilvl="2" w:tplc="08070005" w:tentative="1">
      <w:start w:val="1"/>
      <w:numFmt w:val="bullet"/>
      <w:lvlText w:val=""/>
      <w:lvlJc w:val="left"/>
      <w:pPr>
        <w:ind w:left="3096" w:hanging="360"/>
      </w:pPr>
      <w:rPr>
        <w:rFonts w:ascii="Wingdings" w:hAnsi="Wingdings" w:hint="default"/>
      </w:rPr>
    </w:lvl>
    <w:lvl w:ilvl="3" w:tplc="08070001" w:tentative="1">
      <w:start w:val="1"/>
      <w:numFmt w:val="bullet"/>
      <w:lvlText w:val=""/>
      <w:lvlJc w:val="left"/>
      <w:pPr>
        <w:ind w:left="3816" w:hanging="360"/>
      </w:pPr>
      <w:rPr>
        <w:rFonts w:ascii="Symbol" w:hAnsi="Symbol" w:hint="default"/>
      </w:rPr>
    </w:lvl>
    <w:lvl w:ilvl="4" w:tplc="08070003" w:tentative="1">
      <w:start w:val="1"/>
      <w:numFmt w:val="bullet"/>
      <w:lvlText w:val="o"/>
      <w:lvlJc w:val="left"/>
      <w:pPr>
        <w:ind w:left="4536" w:hanging="360"/>
      </w:pPr>
      <w:rPr>
        <w:rFonts w:ascii="Courier New" w:hAnsi="Courier New" w:cs="Courier New" w:hint="default"/>
      </w:rPr>
    </w:lvl>
    <w:lvl w:ilvl="5" w:tplc="08070005" w:tentative="1">
      <w:start w:val="1"/>
      <w:numFmt w:val="bullet"/>
      <w:lvlText w:val=""/>
      <w:lvlJc w:val="left"/>
      <w:pPr>
        <w:ind w:left="5256" w:hanging="360"/>
      </w:pPr>
      <w:rPr>
        <w:rFonts w:ascii="Wingdings" w:hAnsi="Wingdings" w:hint="default"/>
      </w:rPr>
    </w:lvl>
    <w:lvl w:ilvl="6" w:tplc="08070001" w:tentative="1">
      <w:start w:val="1"/>
      <w:numFmt w:val="bullet"/>
      <w:lvlText w:val=""/>
      <w:lvlJc w:val="left"/>
      <w:pPr>
        <w:ind w:left="5976" w:hanging="360"/>
      </w:pPr>
      <w:rPr>
        <w:rFonts w:ascii="Symbol" w:hAnsi="Symbol" w:hint="default"/>
      </w:rPr>
    </w:lvl>
    <w:lvl w:ilvl="7" w:tplc="08070003" w:tentative="1">
      <w:start w:val="1"/>
      <w:numFmt w:val="bullet"/>
      <w:lvlText w:val="o"/>
      <w:lvlJc w:val="left"/>
      <w:pPr>
        <w:ind w:left="6696" w:hanging="360"/>
      </w:pPr>
      <w:rPr>
        <w:rFonts w:ascii="Courier New" w:hAnsi="Courier New" w:cs="Courier New" w:hint="default"/>
      </w:rPr>
    </w:lvl>
    <w:lvl w:ilvl="8" w:tplc="08070005" w:tentative="1">
      <w:start w:val="1"/>
      <w:numFmt w:val="bullet"/>
      <w:lvlText w:val=""/>
      <w:lvlJc w:val="left"/>
      <w:pPr>
        <w:ind w:left="7416" w:hanging="360"/>
      </w:pPr>
      <w:rPr>
        <w:rFonts w:ascii="Wingdings" w:hAnsi="Wingdings" w:hint="default"/>
      </w:rPr>
    </w:lvl>
  </w:abstractNum>
  <w:abstractNum w:abstractNumId="18" w15:restartNumberingAfterBreak="0">
    <w:nsid w:val="45271B67"/>
    <w:multiLevelType w:val="hybridMultilevel"/>
    <w:tmpl w:val="5CB03A12"/>
    <w:lvl w:ilvl="0" w:tplc="5F9698D2">
      <w:start w:val="1"/>
      <w:numFmt w:val="ordinal"/>
      <w:lvlText w:val="%1"/>
      <w:lvlJc w:val="left"/>
      <w:pPr>
        <w:ind w:left="360" w:hanging="360"/>
      </w:pPr>
      <w:rPr>
        <w:rFonts w:hint="default"/>
        <w:b/>
        <w:i w:val="0"/>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7381D"/>
    <w:multiLevelType w:val="hybridMultilevel"/>
    <w:tmpl w:val="38FC6BB8"/>
    <w:lvl w:ilvl="0" w:tplc="DE5293A6">
      <w:start w:val="1"/>
      <w:numFmt w:val="ordin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0A33BE4"/>
    <w:multiLevelType w:val="hybridMultilevel"/>
    <w:tmpl w:val="614C1F30"/>
    <w:lvl w:ilvl="0" w:tplc="0807000F">
      <w:start w:val="1"/>
      <w:numFmt w:val="decimal"/>
      <w:lvlText w:val="%1."/>
      <w:lvlJc w:val="left"/>
      <w:pPr>
        <w:ind w:left="1152" w:hanging="360"/>
      </w:pPr>
    </w:lvl>
    <w:lvl w:ilvl="1" w:tplc="08070019" w:tentative="1">
      <w:start w:val="1"/>
      <w:numFmt w:val="lowerLetter"/>
      <w:lvlText w:val="%2."/>
      <w:lvlJc w:val="left"/>
      <w:pPr>
        <w:ind w:left="1872" w:hanging="360"/>
      </w:pPr>
    </w:lvl>
    <w:lvl w:ilvl="2" w:tplc="0807001B" w:tentative="1">
      <w:start w:val="1"/>
      <w:numFmt w:val="lowerRoman"/>
      <w:lvlText w:val="%3."/>
      <w:lvlJc w:val="right"/>
      <w:pPr>
        <w:ind w:left="2592" w:hanging="180"/>
      </w:pPr>
    </w:lvl>
    <w:lvl w:ilvl="3" w:tplc="0807000F" w:tentative="1">
      <w:start w:val="1"/>
      <w:numFmt w:val="decimal"/>
      <w:lvlText w:val="%4."/>
      <w:lvlJc w:val="left"/>
      <w:pPr>
        <w:ind w:left="3312" w:hanging="360"/>
      </w:pPr>
    </w:lvl>
    <w:lvl w:ilvl="4" w:tplc="08070019" w:tentative="1">
      <w:start w:val="1"/>
      <w:numFmt w:val="lowerLetter"/>
      <w:lvlText w:val="%5."/>
      <w:lvlJc w:val="left"/>
      <w:pPr>
        <w:ind w:left="4032" w:hanging="360"/>
      </w:pPr>
    </w:lvl>
    <w:lvl w:ilvl="5" w:tplc="0807001B" w:tentative="1">
      <w:start w:val="1"/>
      <w:numFmt w:val="lowerRoman"/>
      <w:lvlText w:val="%6."/>
      <w:lvlJc w:val="right"/>
      <w:pPr>
        <w:ind w:left="4752" w:hanging="180"/>
      </w:pPr>
    </w:lvl>
    <w:lvl w:ilvl="6" w:tplc="0807000F" w:tentative="1">
      <w:start w:val="1"/>
      <w:numFmt w:val="decimal"/>
      <w:lvlText w:val="%7."/>
      <w:lvlJc w:val="left"/>
      <w:pPr>
        <w:ind w:left="5472" w:hanging="360"/>
      </w:pPr>
    </w:lvl>
    <w:lvl w:ilvl="7" w:tplc="08070019" w:tentative="1">
      <w:start w:val="1"/>
      <w:numFmt w:val="lowerLetter"/>
      <w:lvlText w:val="%8."/>
      <w:lvlJc w:val="left"/>
      <w:pPr>
        <w:ind w:left="6192" w:hanging="360"/>
      </w:pPr>
    </w:lvl>
    <w:lvl w:ilvl="8" w:tplc="0807001B" w:tentative="1">
      <w:start w:val="1"/>
      <w:numFmt w:val="lowerRoman"/>
      <w:lvlText w:val="%9."/>
      <w:lvlJc w:val="right"/>
      <w:pPr>
        <w:ind w:left="6912" w:hanging="180"/>
      </w:pPr>
    </w:lvl>
  </w:abstractNum>
  <w:abstractNum w:abstractNumId="21" w15:restartNumberingAfterBreak="0">
    <w:nsid w:val="587539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0B59"/>
    <w:multiLevelType w:val="hybridMultilevel"/>
    <w:tmpl w:val="037C20D0"/>
    <w:lvl w:ilvl="0" w:tplc="08070001">
      <w:start w:val="1"/>
      <w:numFmt w:val="bullet"/>
      <w:lvlText w:val=""/>
      <w:lvlJc w:val="left"/>
      <w:pPr>
        <w:ind w:left="936" w:hanging="360"/>
      </w:pPr>
      <w:rPr>
        <w:rFonts w:ascii="Symbol" w:hAnsi="Symbol" w:hint="default"/>
      </w:rPr>
    </w:lvl>
    <w:lvl w:ilvl="1" w:tplc="08070003" w:tentative="1">
      <w:start w:val="1"/>
      <w:numFmt w:val="bullet"/>
      <w:lvlText w:val="o"/>
      <w:lvlJc w:val="left"/>
      <w:pPr>
        <w:ind w:left="1656" w:hanging="360"/>
      </w:pPr>
      <w:rPr>
        <w:rFonts w:ascii="Courier New" w:hAnsi="Courier New" w:cs="Courier New" w:hint="default"/>
      </w:rPr>
    </w:lvl>
    <w:lvl w:ilvl="2" w:tplc="08070005" w:tentative="1">
      <w:start w:val="1"/>
      <w:numFmt w:val="bullet"/>
      <w:lvlText w:val=""/>
      <w:lvlJc w:val="left"/>
      <w:pPr>
        <w:ind w:left="2376" w:hanging="360"/>
      </w:pPr>
      <w:rPr>
        <w:rFonts w:ascii="Wingdings" w:hAnsi="Wingdings" w:hint="default"/>
      </w:rPr>
    </w:lvl>
    <w:lvl w:ilvl="3" w:tplc="08070001" w:tentative="1">
      <w:start w:val="1"/>
      <w:numFmt w:val="bullet"/>
      <w:lvlText w:val=""/>
      <w:lvlJc w:val="left"/>
      <w:pPr>
        <w:ind w:left="3096" w:hanging="360"/>
      </w:pPr>
      <w:rPr>
        <w:rFonts w:ascii="Symbol" w:hAnsi="Symbol" w:hint="default"/>
      </w:rPr>
    </w:lvl>
    <w:lvl w:ilvl="4" w:tplc="08070003" w:tentative="1">
      <w:start w:val="1"/>
      <w:numFmt w:val="bullet"/>
      <w:lvlText w:val="o"/>
      <w:lvlJc w:val="left"/>
      <w:pPr>
        <w:ind w:left="3816" w:hanging="360"/>
      </w:pPr>
      <w:rPr>
        <w:rFonts w:ascii="Courier New" w:hAnsi="Courier New" w:cs="Courier New" w:hint="default"/>
      </w:rPr>
    </w:lvl>
    <w:lvl w:ilvl="5" w:tplc="08070005" w:tentative="1">
      <w:start w:val="1"/>
      <w:numFmt w:val="bullet"/>
      <w:lvlText w:val=""/>
      <w:lvlJc w:val="left"/>
      <w:pPr>
        <w:ind w:left="4536" w:hanging="360"/>
      </w:pPr>
      <w:rPr>
        <w:rFonts w:ascii="Wingdings" w:hAnsi="Wingdings" w:hint="default"/>
      </w:rPr>
    </w:lvl>
    <w:lvl w:ilvl="6" w:tplc="08070001" w:tentative="1">
      <w:start w:val="1"/>
      <w:numFmt w:val="bullet"/>
      <w:lvlText w:val=""/>
      <w:lvlJc w:val="left"/>
      <w:pPr>
        <w:ind w:left="5256" w:hanging="360"/>
      </w:pPr>
      <w:rPr>
        <w:rFonts w:ascii="Symbol" w:hAnsi="Symbol" w:hint="default"/>
      </w:rPr>
    </w:lvl>
    <w:lvl w:ilvl="7" w:tplc="08070003" w:tentative="1">
      <w:start w:val="1"/>
      <w:numFmt w:val="bullet"/>
      <w:lvlText w:val="o"/>
      <w:lvlJc w:val="left"/>
      <w:pPr>
        <w:ind w:left="5976" w:hanging="360"/>
      </w:pPr>
      <w:rPr>
        <w:rFonts w:ascii="Courier New" w:hAnsi="Courier New" w:cs="Courier New" w:hint="default"/>
      </w:rPr>
    </w:lvl>
    <w:lvl w:ilvl="8" w:tplc="08070005" w:tentative="1">
      <w:start w:val="1"/>
      <w:numFmt w:val="bullet"/>
      <w:lvlText w:val=""/>
      <w:lvlJc w:val="left"/>
      <w:pPr>
        <w:ind w:left="6696" w:hanging="360"/>
      </w:pPr>
      <w:rPr>
        <w:rFonts w:ascii="Wingdings" w:hAnsi="Wingdings" w:hint="default"/>
      </w:rPr>
    </w:lvl>
  </w:abstractNum>
  <w:abstractNum w:abstractNumId="23" w15:restartNumberingAfterBreak="0">
    <w:nsid w:val="63284C9B"/>
    <w:multiLevelType w:val="hybridMultilevel"/>
    <w:tmpl w:val="4FAE3266"/>
    <w:lvl w:ilvl="0" w:tplc="D1EE396A">
      <w:numFmt w:val="bullet"/>
      <w:lvlText w:val="-"/>
      <w:lvlJc w:val="left"/>
      <w:pPr>
        <w:ind w:left="1656"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56476E7"/>
    <w:multiLevelType w:val="multilevel"/>
    <w:tmpl w:val="0200142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5" w15:restartNumberingAfterBreak="0">
    <w:nsid w:val="65930D07"/>
    <w:multiLevelType w:val="multilevel"/>
    <w:tmpl w:val="708043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69621D75"/>
    <w:multiLevelType w:val="hybridMultilevel"/>
    <w:tmpl w:val="147E6AA0"/>
    <w:lvl w:ilvl="0" w:tplc="49887A16">
      <w:numFmt w:val="bullet"/>
      <w:lvlText w:val="-"/>
      <w:lvlJc w:val="left"/>
      <w:pPr>
        <w:ind w:left="1656" w:hanging="360"/>
      </w:pPr>
      <w:rPr>
        <w:rFonts w:ascii="Calibri" w:eastAsia="Times New Roman" w:hAnsi="Calibri" w:cs="Calibri" w:hint="default"/>
      </w:rPr>
    </w:lvl>
    <w:lvl w:ilvl="1" w:tplc="08070003" w:tentative="1">
      <w:start w:val="1"/>
      <w:numFmt w:val="bullet"/>
      <w:lvlText w:val="o"/>
      <w:lvlJc w:val="left"/>
      <w:pPr>
        <w:ind w:left="2376" w:hanging="360"/>
      </w:pPr>
      <w:rPr>
        <w:rFonts w:ascii="Courier New" w:hAnsi="Courier New" w:cs="Courier New" w:hint="default"/>
      </w:rPr>
    </w:lvl>
    <w:lvl w:ilvl="2" w:tplc="08070005" w:tentative="1">
      <w:start w:val="1"/>
      <w:numFmt w:val="bullet"/>
      <w:lvlText w:val=""/>
      <w:lvlJc w:val="left"/>
      <w:pPr>
        <w:ind w:left="3096" w:hanging="360"/>
      </w:pPr>
      <w:rPr>
        <w:rFonts w:ascii="Wingdings" w:hAnsi="Wingdings" w:hint="default"/>
      </w:rPr>
    </w:lvl>
    <w:lvl w:ilvl="3" w:tplc="08070001" w:tentative="1">
      <w:start w:val="1"/>
      <w:numFmt w:val="bullet"/>
      <w:lvlText w:val=""/>
      <w:lvlJc w:val="left"/>
      <w:pPr>
        <w:ind w:left="3816" w:hanging="360"/>
      </w:pPr>
      <w:rPr>
        <w:rFonts w:ascii="Symbol" w:hAnsi="Symbol" w:hint="default"/>
      </w:rPr>
    </w:lvl>
    <w:lvl w:ilvl="4" w:tplc="08070003" w:tentative="1">
      <w:start w:val="1"/>
      <w:numFmt w:val="bullet"/>
      <w:lvlText w:val="o"/>
      <w:lvlJc w:val="left"/>
      <w:pPr>
        <w:ind w:left="4536" w:hanging="360"/>
      </w:pPr>
      <w:rPr>
        <w:rFonts w:ascii="Courier New" w:hAnsi="Courier New" w:cs="Courier New" w:hint="default"/>
      </w:rPr>
    </w:lvl>
    <w:lvl w:ilvl="5" w:tplc="08070005" w:tentative="1">
      <w:start w:val="1"/>
      <w:numFmt w:val="bullet"/>
      <w:lvlText w:val=""/>
      <w:lvlJc w:val="left"/>
      <w:pPr>
        <w:ind w:left="5256" w:hanging="360"/>
      </w:pPr>
      <w:rPr>
        <w:rFonts w:ascii="Wingdings" w:hAnsi="Wingdings" w:hint="default"/>
      </w:rPr>
    </w:lvl>
    <w:lvl w:ilvl="6" w:tplc="08070001" w:tentative="1">
      <w:start w:val="1"/>
      <w:numFmt w:val="bullet"/>
      <w:lvlText w:val=""/>
      <w:lvlJc w:val="left"/>
      <w:pPr>
        <w:ind w:left="5976" w:hanging="360"/>
      </w:pPr>
      <w:rPr>
        <w:rFonts w:ascii="Symbol" w:hAnsi="Symbol" w:hint="default"/>
      </w:rPr>
    </w:lvl>
    <w:lvl w:ilvl="7" w:tplc="08070003" w:tentative="1">
      <w:start w:val="1"/>
      <w:numFmt w:val="bullet"/>
      <w:lvlText w:val="o"/>
      <w:lvlJc w:val="left"/>
      <w:pPr>
        <w:ind w:left="6696" w:hanging="360"/>
      </w:pPr>
      <w:rPr>
        <w:rFonts w:ascii="Courier New" w:hAnsi="Courier New" w:cs="Courier New" w:hint="default"/>
      </w:rPr>
    </w:lvl>
    <w:lvl w:ilvl="8" w:tplc="08070005" w:tentative="1">
      <w:start w:val="1"/>
      <w:numFmt w:val="bullet"/>
      <w:lvlText w:val=""/>
      <w:lvlJc w:val="left"/>
      <w:pPr>
        <w:ind w:left="7416" w:hanging="360"/>
      </w:pPr>
      <w:rPr>
        <w:rFonts w:ascii="Wingdings" w:hAnsi="Wingdings" w:hint="default"/>
      </w:rPr>
    </w:lvl>
  </w:abstractNum>
  <w:abstractNum w:abstractNumId="27" w15:restartNumberingAfterBreak="0">
    <w:nsid w:val="6C611ABF"/>
    <w:multiLevelType w:val="hybridMultilevel"/>
    <w:tmpl w:val="AD565772"/>
    <w:lvl w:ilvl="0" w:tplc="39387780">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C7C3151"/>
    <w:multiLevelType w:val="hybridMultilevel"/>
    <w:tmpl w:val="66125BFC"/>
    <w:lvl w:ilvl="0" w:tplc="F8381CA2">
      <w:start w:val="1"/>
      <w:numFmt w:val="bullet"/>
      <w:pStyle w:val="Aufzhlungen"/>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DD71633"/>
    <w:multiLevelType w:val="hybridMultilevel"/>
    <w:tmpl w:val="AA66A3F8"/>
    <w:lvl w:ilvl="0" w:tplc="08070001">
      <w:start w:val="1"/>
      <w:numFmt w:val="bullet"/>
      <w:lvlText w:val=""/>
      <w:lvlJc w:val="left"/>
      <w:pPr>
        <w:ind w:left="1296" w:hanging="360"/>
      </w:pPr>
      <w:rPr>
        <w:rFonts w:ascii="Symbol" w:hAnsi="Symbol"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30" w15:restartNumberingAfterBreak="0">
    <w:nsid w:val="6DE831D7"/>
    <w:multiLevelType w:val="hybridMultilevel"/>
    <w:tmpl w:val="9082411A"/>
    <w:lvl w:ilvl="0" w:tplc="0807000B">
      <w:start w:val="1"/>
      <w:numFmt w:val="bullet"/>
      <w:lvlText w:val=""/>
      <w:lvlJc w:val="left"/>
      <w:pPr>
        <w:ind w:left="1429" w:hanging="360"/>
      </w:pPr>
      <w:rPr>
        <w:rFonts w:ascii="Wingdings" w:hAnsi="Wingdings"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1" w15:restartNumberingAfterBreak="0">
    <w:nsid w:val="6E086892"/>
    <w:multiLevelType w:val="hybridMultilevel"/>
    <w:tmpl w:val="C9125FE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D942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27066D"/>
    <w:multiLevelType w:val="hybridMultilevel"/>
    <w:tmpl w:val="3618B094"/>
    <w:lvl w:ilvl="0" w:tplc="08070001">
      <w:start w:val="1"/>
      <w:numFmt w:val="bullet"/>
      <w:lvlText w:val=""/>
      <w:lvlJc w:val="left"/>
      <w:pPr>
        <w:ind w:left="1296" w:hanging="360"/>
      </w:pPr>
      <w:rPr>
        <w:rFonts w:ascii="Symbol" w:hAnsi="Symbol"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34" w15:restartNumberingAfterBreak="0">
    <w:nsid w:val="77ED0730"/>
    <w:multiLevelType w:val="hybridMultilevel"/>
    <w:tmpl w:val="BE58BB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E427E36"/>
    <w:multiLevelType w:val="hybridMultilevel"/>
    <w:tmpl w:val="CF58FF38"/>
    <w:lvl w:ilvl="0" w:tplc="0807000B">
      <w:start w:val="1"/>
      <w:numFmt w:val="bullet"/>
      <w:lvlText w:val=""/>
      <w:lvlJc w:val="left"/>
      <w:pPr>
        <w:ind w:left="1296" w:hanging="360"/>
      </w:pPr>
      <w:rPr>
        <w:rFonts w:ascii="Wingdings" w:hAnsi="Wingdings" w:hint="default"/>
      </w:rPr>
    </w:lvl>
    <w:lvl w:ilvl="1" w:tplc="08070003" w:tentative="1">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num w:numId="1">
    <w:abstractNumId w:val="24"/>
  </w:num>
  <w:num w:numId="2">
    <w:abstractNumId w:val="2"/>
  </w:num>
  <w:num w:numId="3">
    <w:abstractNumId w:val="27"/>
  </w:num>
  <w:num w:numId="4">
    <w:abstractNumId w:val="1"/>
  </w:num>
  <w:num w:numId="5">
    <w:abstractNumId w:val="0"/>
  </w:num>
  <w:num w:numId="6">
    <w:abstractNumId w:val="28"/>
  </w:num>
  <w:num w:numId="7">
    <w:abstractNumId w:val="21"/>
  </w:num>
  <w:num w:numId="8">
    <w:abstractNumId w:val="32"/>
  </w:num>
  <w:num w:numId="9">
    <w:abstractNumId w:val="18"/>
  </w:num>
  <w:num w:numId="10">
    <w:abstractNumId w:val="19"/>
  </w:num>
  <w:num w:numId="11">
    <w:abstractNumId w:val="12"/>
  </w:num>
  <w:num w:numId="12">
    <w:abstractNumId w:val="25"/>
  </w:num>
  <w:num w:numId="13">
    <w:abstractNumId w:val="6"/>
  </w:num>
  <w:num w:numId="14">
    <w:abstractNumId w:val="20"/>
  </w:num>
  <w:num w:numId="15">
    <w:abstractNumId w:val="11"/>
  </w:num>
  <w:num w:numId="16">
    <w:abstractNumId w:val="4"/>
  </w:num>
  <w:num w:numId="17">
    <w:abstractNumId w:val="8"/>
  </w:num>
  <w:num w:numId="18">
    <w:abstractNumId w:val="22"/>
  </w:num>
  <w:num w:numId="19">
    <w:abstractNumId w:val="10"/>
  </w:num>
  <w:num w:numId="20">
    <w:abstractNumId w:val="29"/>
  </w:num>
  <w:num w:numId="21">
    <w:abstractNumId w:val="15"/>
  </w:num>
  <w:num w:numId="22">
    <w:abstractNumId w:val="26"/>
  </w:num>
  <w:num w:numId="23">
    <w:abstractNumId w:val="17"/>
  </w:num>
  <w:num w:numId="24">
    <w:abstractNumId w:val="23"/>
  </w:num>
  <w:num w:numId="25">
    <w:abstractNumId w:val="5"/>
  </w:num>
  <w:num w:numId="26">
    <w:abstractNumId w:val="9"/>
  </w:num>
  <w:num w:numId="27">
    <w:abstractNumId w:val="3"/>
  </w:num>
  <w:num w:numId="28">
    <w:abstractNumId w:val="34"/>
  </w:num>
  <w:num w:numId="29">
    <w:abstractNumId w:val="13"/>
  </w:num>
  <w:num w:numId="30">
    <w:abstractNumId w:val="35"/>
  </w:num>
  <w:num w:numId="31">
    <w:abstractNumId w:val="33"/>
  </w:num>
  <w:num w:numId="32">
    <w:abstractNumId w:val="30"/>
  </w:num>
  <w:num w:numId="33">
    <w:abstractNumId w:val="14"/>
  </w:num>
  <w:num w:numId="34">
    <w:abstractNumId w:val="16"/>
  </w:num>
  <w:num w:numId="35">
    <w:abstractNumId w:val="3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9"/>
  <w:hyphenationZone w:val="425"/>
  <w:drawingGridHorizontalSpacing w:val="120"/>
  <w:displayHorizontalDrawingGridEvery w:val="2"/>
  <w:displayVerticalDrawingGridEvery w:val="2"/>
  <w:characterSpacingControl w:val="doNotCompress"/>
  <w:hdrShapeDefaults>
    <o:shapedefaults v:ext="edit" spidmax="2049"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EA6"/>
    <w:rsid w:val="0000097A"/>
    <w:rsid w:val="00000EC1"/>
    <w:rsid w:val="000012A8"/>
    <w:rsid w:val="0001232A"/>
    <w:rsid w:val="00016237"/>
    <w:rsid w:val="000306CA"/>
    <w:rsid w:val="00033418"/>
    <w:rsid w:val="00034711"/>
    <w:rsid w:val="000373D6"/>
    <w:rsid w:val="000428D7"/>
    <w:rsid w:val="0004684B"/>
    <w:rsid w:val="00064138"/>
    <w:rsid w:val="000676BD"/>
    <w:rsid w:val="00082828"/>
    <w:rsid w:val="000842E2"/>
    <w:rsid w:val="00086C1B"/>
    <w:rsid w:val="00092E51"/>
    <w:rsid w:val="000B1459"/>
    <w:rsid w:val="000B4D95"/>
    <w:rsid w:val="000C76F3"/>
    <w:rsid w:val="000E51EA"/>
    <w:rsid w:val="001036B4"/>
    <w:rsid w:val="001111F9"/>
    <w:rsid w:val="00124FF6"/>
    <w:rsid w:val="0012728B"/>
    <w:rsid w:val="00134F5C"/>
    <w:rsid w:val="00140140"/>
    <w:rsid w:val="0014277A"/>
    <w:rsid w:val="00145B5C"/>
    <w:rsid w:val="00150AE3"/>
    <w:rsid w:val="0015508D"/>
    <w:rsid w:val="00156386"/>
    <w:rsid w:val="001568F7"/>
    <w:rsid w:val="0015709B"/>
    <w:rsid w:val="00174EE6"/>
    <w:rsid w:val="00183BA1"/>
    <w:rsid w:val="00197A65"/>
    <w:rsid w:val="001B115B"/>
    <w:rsid w:val="001B1E37"/>
    <w:rsid w:val="001B5CBC"/>
    <w:rsid w:val="001C60C2"/>
    <w:rsid w:val="001D1849"/>
    <w:rsid w:val="001E3AEA"/>
    <w:rsid w:val="001E3DB0"/>
    <w:rsid w:val="001F2EA6"/>
    <w:rsid w:val="0020430C"/>
    <w:rsid w:val="00207FD3"/>
    <w:rsid w:val="00210FB2"/>
    <w:rsid w:val="00227C69"/>
    <w:rsid w:val="0023259A"/>
    <w:rsid w:val="00245A83"/>
    <w:rsid w:val="00262C89"/>
    <w:rsid w:val="0026582F"/>
    <w:rsid w:val="00265F86"/>
    <w:rsid w:val="00266479"/>
    <w:rsid w:val="00285D54"/>
    <w:rsid w:val="00286725"/>
    <w:rsid w:val="00295892"/>
    <w:rsid w:val="00295C4C"/>
    <w:rsid w:val="00295F3C"/>
    <w:rsid w:val="002A2825"/>
    <w:rsid w:val="002A6F86"/>
    <w:rsid w:val="002C1C3D"/>
    <w:rsid w:val="002C7FB1"/>
    <w:rsid w:val="002E0066"/>
    <w:rsid w:val="002F34DD"/>
    <w:rsid w:val="002F4633"/>
    <w:rsid w:val="00300379"/>
    <w:rsid w:val="0030713A"/>
    <w:rsid w:val="0031015F"/>
    <w:rsid w:val="00327F99"/>
    <w:rsid w:val="003314B9"/>
    <w:rsid w:val="003327FD"/>
    <w:rsid w:val="00335B41"/>
    <w:rsid w:val="00346085"/>
    <w:rsid w:val="00352F31"/>
    <w:rsid w:val="00355955"/>
    <w:rsid w:val="00362918"/>
    <w:rsid w:val="00370BA6"/>
    <w:rsid w:val="003770F8"/>
    <w:rsid w:val="0037757B"/>
    <w:rsid w:val="00380D3C"/>
    <w:rsid w:val="003821A7"/>
    <w:rsid w:val="00385549"/>
    <w:rsid w:val="00385B96"/>
    <w:rsid w:val="003878F4"/>
    <w:rsid w:val="00393E35"/>
    <w:rsid w:val="003A2716"/>
    <w:rsid w:val="003A48C7"/>
    <w:rsid w:val="003B2E5E"/>
    <w:rsid w:val="003C6D59"/>
    <w:rsid w:val="003D3644"/>
    <w:rsid w:val="003D702C"/>
    <w:rsid w:val="003E0B98"/>
    <w:rsid w:val="003E3FF6"/>
    <w:rsid w:val="003F6365"/>
    <w:rsid w:val="0040060C"/>
    <w:rsid w:val="00404929"/>
    <w:rsid w:val="00412F56"/>
    <w:rsid w:val="004212CB"/>
    <w:rsid w:val="00426640"/>
    <w:rsid w:val="00434DDE"/>
    <w:rsid w:val="00442FA6"/>
    <w:rsid w:val="004530AD"/>
    <w:rsid w:val="00461E10"/>
    <w:rsid w:val="00463184"/>
    <w:rsid w:val="00465A12"/>
    <w:rsid w:val="004813C5"/>
    <w:rsid w:val="004B4005"/>
    <w:rsid w:val="004B6481"/>
    <w:rsid w:val="004D0C4E"/>
    <w:rsid w:val="004D2DFA"/>
    <w:rsid w:val="004F2A75"/>
    <w:rsid w:val="004F6236"/>
    <w:rsid w:val="004F6F26"/>
    <w:rsid w:val="0050609E"/>
    <w:rsid w:val="005254E2"/>
    <w:rsid w:val="00526781"/>
    <w:rsid w:val="00531551"/>
    <w:rsid w:val="00531E18"/>
    <w:rsid w:val="00532C87"/>
    <w:rsid w:val="00534E01"/>
    <w:rsid w:val="00543744"/>
    <w:rsid w:val="0056068B"/>
    <w:rsid w:val="005613C8"/>
    <w:rsid w:val="0056582F"/>
    <w:rsid w:val="00584968"/>
    <w:rsid w:val="00585BAA"/>
    <w:rsid w:val="00597629"/>
    <w:rsid w:val="005A09E3"/>
    <w:rsid w:val="005A3ED5"/>
    <w:rsid w:val="005B2588"/>
    <w:rsid w:val="005B5820"/>
    <w:rsid w:val="005D6AEC"/>
    <w:rsid w:val="005D6DB5"/>
    <w:rsid w:val="005E2971"/>
    <w:rsid w:val="005F2385"/>
    <w:rsid w:val="005F4D22"/>
    <w:rsid w:val="005F5277"/>
    <w:rsid w:val="006115DB"/>
    <w:rsid w:val="00614A2D"/>
    <w:rsid w:val="00616D33"/>
    <w:rsid w:val="00616F77"/>
    <w:rsid w:val="006244FA"/>
    <w:rsid w:val="006252BF"/>
    <w:rsid w:val="006253AA"/>
    <w:rsid w:val="00625DCA"/>
    <w:rsid w:val="00632CF4"/>
    <w:rsid w:val="006416C2"/>
    <w:rsid w:val="00645D8E"/>
    <w:rsid w:val="00657BFB"/>
    <w:rsid w:val="006611AC"/>
    <w:rsid w:val="00662A6B"/>
    <w:rsid w:val="00667825"/>
    <w:rsid w:val="00680ACC"/>
    <w:rsid w:val="00682858"/>
    <w:rsid w:val="006858CC"/>
    <w:rsid w:val="00685D76"/>
    <w:rsid w:val="00685E1F"/>
    <w:rsid w:val="006924C2"/>
    <w:rsid w:val="006A21CA"/>
    <w:rsid w:val="006A5E17"/>
    <w:rsid w:val="006B6A68"/>
    <w:rsid w:val="006B7A79"/>
    <w:rsid w:val="006C1F9E"/>
    <w:rsid w:val="006C5CEF"/>
    <w:rsid w:val="006F27AD"/>
    <w:rsid w:val="006F4391"/>
    <w:rsid w:val="006F5623"/>
    <w:rsid w:val="0071408F"/>
    <w:rsid w:val="00725E87"/>
    <w:rsid w:val="007408B2"/>
    <w:rsid w:val="0074558E"/>
    <w:rsid w:val="007759C2"/>
    <w:rsid w:val="0078687A"/>
    <w:rsid w:val="00786CF9"/>
    <w:rsid w:val="00794D14"/>
    <w:rsid w:val="00795F11"/>
    <w:rsid w:val="007B0214"/>
    <w:rsid w:val="007B2E2A"/>
    <w:rsid w:val="007B3AAC"/>
    <w:rsid w:val="007C4011"/>
    <w:rsid w:val="007C6E3F"/>
    <w:rsid w:val="007D4E13"/>
    <w:rsid w:val="007D5A91"/>
    <w:rsid w:val="007E4D62"/>
    <w:rsid w:val="007F6EA5"/>
    <w:rsid w:val="00802B2F"/>
    <w:rsid w:val="008109BA"/>
    <w:rsid w:val="00812693"/>
    <w:rsid w:val="0081622B"/>
    <w:rsid w:val="008402C6"/>
    <w:rsid w:val="00867168"/>
    <w:rsid w:val="00872A9F"/>
    <w:rsid w:val="0088296B"/>
    <w:rsid w:val="008A23F0"/>
    <w:rsid w:val="008A59EA"/>
    <w:rsid w:val="008B115C"/>
    <w:rsid w:val="008D3D26"/>
    <w:rsid w:val="008D6B50"/>
    <w:rsid w:val="008D7EAF"/>
    <w:rsid w:val="00906409"/>
    <w:rsid w:val="00907434"/>
    <w:rsid w:val="00912D80"/>
    <w:rsid w:val="009208F6"/>
    <w:rsid w:val="00937B11"/>
    <w:rsid w:val="00952A3D"/>
    <w:rsid w:val="00956FE9"/>
    <w:rsid w:val="00960434"/>
    <w:rsid w:val="00960A9E"/>
    <w:rsid w:val="009743F0"/>
    <w:rsid w:val="00974AA2"/>
    <w:rsid w:val="00992170"/>
    <w:rsid w:val="009954D4"/>
    <w:rsid w:val="009A7A4B"/>
    <w:rsid w:val="009B7ED2"/>
    <w:rsid w:val="009C2E66"/>
    <w:rsid w:val="009C3657"/>
    <w:rsid w:val="009D213B"/>
    <w:rsid w:val="009D2DE6"/>
    <w:rsid w:val="009D6C59"/>
    <w:rsid w:val="009D74BB"/>
    <w:rsid w:val="009D75E0"/>
    <w:rsid w:val="009D76B5"/>
    <w:rsid w:val="009E07DA"/>
    <w:rsid w:val="009E49B2"/>
    <w:rsid w:val="009E4A9D"/>
    <w:rsid w:val="009F4380"/>
    <w:rsid w:val="009F671C"/>
    <w:rsid w:val="00A15A31"/>
    <w:rsid w:val="00A15AE4"/>
    <w:rsid w:val="00A17F16"/>
    <w:rsid w:val="00A223B9"/>
    <w:rsid w:val="00A24523"/>
    <w:rsid w:val="00A25A6B"/>
    <w:rsid w:val="00A417BC"/>
    <w:rsid w:val="00A4430E"/>
    <w:rsid w:val="00A461C1"/>
    <w:rsid w:val="00A46450"/>
    <w:rsid w:val="00A578AF"/>
    <w:rsid w:val="00A60776"/>
    <w:rsid w:val="00A731F3"/>
    <w:rsid w:val="00A75B65"/>
    <w:rsid w:val="00A9018B"/>
    <w:rsid w:val="00A907B5"/>
    <w:rsid w:val="00A91A32"/>
    <w:rsid w:val="00A91AB4"/>
    <w:rsid w:val="00AA5A5A"/>
    <w:rsid w:val="00AD0E29"/>
    <w:rsid w:val="00AD1557"/>
    <w:rsid w:val="00AD7700"/>
    <w:rsid w:val="00AE1036"/>
    <w:rsid w:val="00AE3F1D"/>
    <w:rsid w:val="00AE4010"/>
    <w:rsid w:val="00AE4F91"/>
    <w:rsid w:val="00B05B15"/>
    <w:rsid w:val="00B14ED3"/>
    <w:rsid w:val="00B2101F"/>
    <w:rsid w:val="00B22071"/>
    <w:rsid w:val="00B272CA"/>
    <w:rsid w:val="00B3090B"/>
    <w:rsid w:val="00B3559C"/>
    <w:rsid w:val="00B54FF0"/>
    <w:rsid w:val="00B612AB"/>
    <w:rsid w:val="00B650CB"/>
    <w:rsid w:val="00B66CA0"/>
    <w:rsid w:val="00B70C05"/>
    <w:rsid w:val="00B7348C"/>
    <w:rsid w:val="00B740FD"/>
    <w:rsid w:val="00B83256"/>
    <w:rsid w:val="00B86B5B"/>
    <w:rsid w:val="00BB7616"/>
    <w:rsid w:val="00BC1CA4"/>
    <w:rsid w:val="00BD09A3"/>
    <w:rsid w:val="00BD5E5D"/>
    <w:rsid w:val="00BE52F0"/>
    <w:rsid w:val="00BE5F80"/>
    <w:rsid w:val="00C02D78"/>
    <w:rsid w:val="00C069E1"/>
    <w:rsid w:val="00C1271C"/>
    <w:rsid w:val="00C202A9"/>
    <w:rsid w:val="00C20E32"/>
    <w:rsid w:val="00C24115"/>
    <w:rsid w:val="00C246CE"/>
    <w:rsid w:val="00C40755"/>
    <w:rsid w:val="00C40CA7"/>
    <w:rsid w:val="00C62713"/>
    <w:rsid w:val="00C86014"/>
    <w:rsid w:val="00C86400"/>
    <w:rsid w:val="00C91D11"/>
    <w:rsid w:val="00C9378D"/>
    <w:rsid w:val="00CB01C9"/>
    <w:rsid w:val="00CB7D78"/>
    <w:rsid w:val="00CC1E33"/>
    <w:rsid w:val="00CD6247"/>
    <w:rsid w:val="00CD70B7"/>
    <w:rsid w:val="00CE43DC"/>
    <w:rsid w:val="00CF23C1"/>
    <w:rsid w:val="00CF6C55"/>
    <w:rsid w:val="00D13F63"/>
    <w:rsid w:val="00D2365F"/>
    <w:rsid w:val="00D463C2"/>
    <w:rsid w:val="00D51F9B"/>
    <w:rsid w:val="00D62E67"/>
    <w:rsid w:val="00D840ED"/>
    <w:rsid w:val="00D9575C"/>
    <w:rsid w:val="00DD4B9F"/>
    <w:rsid w:val="00DD6811"/>
    <w:rsid w:val="00DE1A72"/>
    <w:rsid w:val="00DF5B27"/>
    <w:rsid w:val="00E31380"/>
    <w:rsid w:val="00E31AB7"/>
    <w:rsid w:val="00E45A1A"/>
    <w:rsid w:val="00E56622"/>
    <w:rsid w:val="00E61EA5"/>
    <w:rsid w:val="00E62C6B"/>
    <w:rsid w:val="00E63B79"/>
    <w:rsid w:val="00E71E6F"/>
    <w:rsid w:val="00E72240"/>
    <w:rsid w:val="00E74BB1"/>
    <w:rsid w:val="00EA3EEA"/>
    <w:rsid w:val="00EC0D40"/>
    <w:rsid w:val="00EC59DF"/>
    <w:rsid w:val="00EE3793"/>
    <w:rsid w:val="00EE51A8"/>
    <w:rsid w:val="00EF6E27"/>
    <w:rsid w:val="00F2672B"/>
    <w:rsid w:val="00F66360"/>
    <w:rsid w:val="00F76AF4"/>
    <w:rsid w:val="00F800AA"/>
    <w:rsid w:val="00FA1F03"/>
    <w:rsid w:val="00FD12B2"/>
    <w:rsid w:val="00FD17DA"/>
    <w:rsid w:val="00FD283D"/>
    <w:rsid w:val="00FD3490"/>
    <w:rsid w:val="00FE5CDC"/>
    <w:rsid w:val="00FF55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14:docId w14:val="1412292A"/>
  <w15:docId w15:val="{DE3D65CB-FDFF-4ADC-B898-2BFCD146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66479"/>
    <w:rPr>
      <w:rFonts w:ascii="Calibri" w:hAnsi="Calibri"/>
      <w:sz w:val="24"/>
    </w:rPr>
  </w:style>
  <w:style w:type="paragraph" w:styleId="berschrift1">
    <w:name w:val="heading 1"/>
    <w:basedOn w:val="Standard"/>
    <w:next w:val="Standard"/>
    <w:qFormat/>
    <w:rsid w:val="00B83256"/>
    <w:pPr>
      <w:keepNext/>
      <w:numPr>
        <w:numId w:val="12"/>
      </w:numPr>
      <w:spacing w:after="120"/>
      <w:outlineLvl w:val="0"/>
    </w:pPr>
    <w:rPr>
      <w:rFonts w:cs="Arial"/>
      <w:b/>
      <w:bCs/>
      <w:kern w:val="32"/>
      <w:szCs w:val="32"/>
    </w:rPr>
  </w:style>
  <w:style w:type="paragraph" w:styleId="berschrift2">
    <w:name w:val="heading 2"/>
    <w:basedOn w:val="Standard"/>
    <w:next w:val="Standard"/>
    <w:qFormat/>
    <w:rsid w:val="00EC59DF"/>
    <w:pPr>
      <w:keepNext/>
      <w:numPr>
        <w:ilvl w:val="1"/>
        <w:numId w:val="12"/>
      </w:numPr>
      <w:spacing w:after="120"/>
      <w:outlineLvl w:val="1"/>
    </w:pPr>
    <w:rPr>
      <w:rFonts w:cs="Arial"/>
      <w:b/>
      <w:bCs/>
      <w:iCs/>
      <w:szCs w:val="28"/>
    </w:rPr>
  </w:style>
  <w:style w:type="paragraph" w:styleId="berschrift3">
    <w:name w:val="heading 3"/>
    <w:basedOn w:val="Standard"/>
    <w:next w:val="Standard"/>
    <w:qFormat/>
    <w:rsid w:val="00380D3C"/>
    <w:pPr>
      <w:keepNext/>
      <w:numPr>
        <w:ilvl w:val="2"/>
        <w:numId w:val="12"/>
      </w:numPr>
      <w:spacing w:after="120"/>
      <w:ind w:left="1429"/>
      <w:outlineLvl w:val="2"/>
    </w:pPr>
    <w:rPr>
      <w:rFonts w:cs="Arial"/>
      <w:b/>
      <w:bCs/>
      <w:szCs w:val="26"/>
    </w:rPr>
  </w:style>
  <w:style w:type="paragraph" w:styleId="berschrift4">
    <w:name w:val="heading 4"/>
    <w:basedOn w:val="Standard"/>
    <w:next w:val="Standard"/>
    <w:link w:val="berschrift4Zchn"/>
    <w:unhideWhenUsed/>
    <w:qFormat/>
    <w:rsid w:val="00667825"/>
    <w:pPr>
      <w:keepNext/>
      <w:keepLines/>
      <w:numPr>
        <w:ilvl w:val="3"/>
        <w:numId w:val="12"/>
      </w:numPr>
      <w:spacing w:before="20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nhideWhenUsed/>
    <w:qFormat/>
    <w:rsid w:val="00667825"/>
    <w:pPr>
      <w:keepNext/>
      <w:keepLines/>
      <w:numPr>
        <w:ilvl w:val="4"/>
        <w:numId w:val="12"/>
      </w:numPr>
      <w:spacing w:before="20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nhideWhenUsed/>
    <w:qFormat/>
    <w:rsid w:val="00667825"/>
    <w:pPr>
      <w:keepNext/>
      <w:keepLines/>
      <w:numPr>
        <w:ilvl w:val="5"/>
        <w:numId w:val="12"/>
      </w:numPr>
      <w:spacing w:before="20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nhideWhenUsed/>
    <w:qFormat/>
    <w:rsid w:val="00667825"/>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667825"/>
    <w:pPr>
      <w:keepNext/>
      <w:keepLines/>
      <w:numPr>
        <w:ilvl w:val="7"/>
        <w:numId w:val="12"/>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nhideWhenUsed/>
    <w:qFormat/>
    <w:rsid w:val="00667825"/>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50AE3"/>
    <w:pPr>
      <w:tabs>
        <w:tab w:val="center" w:pos="4536"/>
        <w:tab w:val="right" w:pos="9072"/>
      </w:tabs>
    </w:pPr>
    <w:rPr>
      <w:sz w:val="18"/>
    </w:rPr>
  </w:style>
  <w:style w:type="paragraph" w:styleId="Fuzeile">
    <w:name w:val="footer"/>
    <w:basedOn w:val="Standard"/>
    <w:link w:val="FuzeileZchn"/>
    <w:uiPriority w:val="99"/>
    <w:rsid w:val="007E4D62"/>
    <w:pPr>
      <w:tabs>
        <w:tab w:val="center" w:pos="4536"/>
        <w:tab w:val="right" w:pos="9072"/>
      </w:tabs>
    </w:pPr>
    <w:rPr>
      <w:sz w:val="18"/>
    </w:rPr>
  </w:style>
  <w:style w:type="character" w:styleId="SchwacheHervorhebung">
    <w:name w:val="Subtle Emphasis"/>
    <w:uiPriority w:val="19"/>
    <w:qFormat/>
    <w:rsid w:val="00150AE3"/>
  </w:style>
  <w:style w:type="paragraph" w:styleId="Sprechblasentext">
    <w:name w:val="Balloon Text"/>
    <w:basedOn w:val="Standard"/>
    <w:semiHidden/>
    <w:rsid w:val="00B05B15"/>
    <w:rPr>
      <w:rFonts w:ascii="Tahoma" w:hAnsi="Tahoma" w:cs="Tahoma"/>
      <w:sz w:val="16"/>
      <w:szCs w:val="16"/>
    </w:rPr>
  </w:style>
  <w:style w:type="paragraph" w:styleId="Titel">
    <w:name w:val="Title"/>
    <w:basedOn w:val="Standard"/>
    <w:qFormat/>
    <w:rsid w:val="006252BF"/>
    <w:pPr>
      <w:spacing w:after="120"/>
      <w:outlineLvl w:val="0"/>
    </w:pPr>
    <w:rPr>
      <w:rFonts w:cs="Arial"/>
      <w:b/>
      <w:bCs/>
      <w:kern w:val="28"/>
      <w:sz w:val="26"/>
      <w:szCs w:val="32"/>
    </w:rPr>
  </w:style>
  <w:style w:type="paragraph" w:styleId="Zitat">
    <w:name w:val="Quote"/>
    <w:basedOn w:val="Kopfzeile"/>
    <w:next w:val="Standard"/>
    <w:link w:val="ZitatZchn"/>
    <w:uiPriority w:val="29"/>
    <w:qFormat/>
    <w:rsid w:val="00150AE3"/>
  </w:style>
  <w:style w:type="character" w:styleId="Hervorhebung">
    <w:name w:val="Emphasis"/>
    <w:basedOn w:val="Absatz-Standardschriftart"/>
    <w:rsid w:val="00266479"/>
    <w:rPr>
      <w:rFonts w:ascii="Calibri" w:hAnsi="Calibri"/>
      <w:i/>
      <w:iCs/>
      <w:sz w:val="24"/>
    </w:rPr>
  </w:style>
  <w:style w:type="paragraph" w:styleId="Untertitel">
    <w:name w:val="Subtitle"/>
    <w:basedOn w:val="Standard"/>
    <w:next w:val="Standard"/>
    <w:link w:val="UntertitelZchn"/>
    <w:qFormat/>
    <w:rsid w:val="00AD1557"/>
    <w:pPr>
      <w:numPr>
        <w:ilvl w:val="1"/>
      </w:numPr>
      <w:jc w:val="center"/>
    </w:pPr>
    <w:rPr>
      <w:rFonts w:asciiTheme="majorHAnsi" w:eastAsiaTheme="majorEastAsia" w:hAnsiTheme="majorHAnsi" w:cstheme="majorBidi"/>
      <w:b/>
      <w:iCs/>
      <w:spacing w:val="15"/>
      <w:szCs w:val="24"/>
    </w:rPr>
  </w:style>
  <w:style w:type="character" w:customStyle="1" w:styleId="UntertitelZchn">
    <w:name w:val="Untertitel Zchn"/>
    <w:basedOn w:val="Absatz-Standardschriftart"/>
    <w:link w:val="Untertitel"/>
    <w:rsid w:val="00AD1557"/>
    <w:rPr>
      <w:rFonts w:asciiTheme="majorHAnsi" w:eastAsiaTheme="majorEastAsia" w:hAnsiTheme="majorHAnsi" w:cstheme="majorBidi"/>
      <w:b/>
      <w:iCs/>
      <w:spacing w:val="15"/>
      <w:sz w:val="24"/>
      <w:szCs w:val="24"/>
    </w:rPr>
  </w:style>
  <w:style w:type="paragraph" w:styleId="KeinLeerraum">
    <w:name w:val="No Spacing"/>
    <w:link w:val="KeinLeerraumZchn"/>
    <w:uiPriority w:val="1"/>
    <w:qFormat/>
    <w:rsid w:val="00AD1557"/>
    <w:rPr>
      <w:rFonts w:ascii="Calibri" w:hAnsi="Calibri"/>
      <w:sz w:val="24"/>
    </w:rPr>
  </w:style>
  <w:style w:type="character" w:customStyle="1" w:styleId="ZitatZchn">
    <w:name w:val="Zitat Zchn"/>
    <w:basedOn w:val="Absatz-Standardschriftart"/>
    <w:link w:val="Zitat"/>
    <w:uiPriority w:val="29"/>
    <w:rsid w:val="00150AE3"/>
    <w:rPr>
      <w:rFonts w:ascii="Calibri" w:hAnsi="Calibri"/>
      <w:sz w:val="18"/>
    </w:rPr>
  </w:style>
  <w:style w:type="character" w:styleId="SchwacherVerweis">
    <w:name w:val="Subtle Reference"/>
    <w:basedOn w:val="Absatz-Standardschriftart"/>
    <w:uiPriority w:val="31"/>
    <w:rsid w:val="00AD1557"/>
    <w:rPr>
      <w:rFonts w:ascii="Calibri" w:hAnsi="Calibri"/>
      <w:smallCaps/>
      <w:color w:val="ED7D31" w:themeColor="accent2"/>
      <w:u w:val="single"/>
    </w:rPr>
  </w:style>
  <w:style w:type="character" w:styleId="Buchtitel">
    <w:name w:val="Book Title"/>
    <w:basedOn w:val="Absatz-Standardschriftart"/>
    <w:uiPriority w:val="33"/>
    <w:qFormat/>
    <w:rsid w:val="00AD1557"/>
    <w:rPr>
      <w:rFonts w:ascii="Calibri" w:hAnsi="Calibri"/>
      <w:b/>
      <w:bCs/>
      <w:smallCaps/>
      <w:spacing w:val="5"/>
    </w:rPr>
  </w:style>
  <w:style w:type="paragraph" w:customStyle="1" w:styleId="Aufzhlungen">
    <w:name w:val="Aufzählungen"/>
    <w:basedOn w:val="Listennummer"/>
    <w:qFormat/>
    <w:rsid w:val="00442FA6"/>
    <w:pPr>
      <w:numPr>
        <w:numId w:val="6"/>
      </w:numPr>
      <w:tabs>
        <w:tab w:val="left" w:pos="567"/>
      </w:tabs>
      <w:ind w:left="567" w:hanging="567"/>
    </w:pPr>
    <w:rPr>
      <w:rFonts w:asciiTheme="minorHAnsi" w:hAnsiTheme="minorHAnsi"/>
      <w:szCs w:val="24"/>
    </w:rPr>
  </w:style>
  <w:style w:type="paragraph" w:styleId="Listennummer">
    <w:name w:val="List Number"/>
    <w:basedOn w:val="Standard"/>
    <w:rsid w:val="006611AC"/>
    <w:pPr>
      <w:numPr>
        <w:numId w:val="2"/>
      </w:numPr>
      <w:contextualSpacing/>
    </w:pPr>
  </w:style>
  <w:style w:type="paragraph" w:styleId="Listenfortsetzung">
    <w:name w:val="List Continue"/>
    <w:basedOn w:val="Standard"/>
    <w:rsid w:val="006611AC"/>
    <w:pPr>
      <w:spacing w:after="120"/>
      <w:ind w:left="283"/>
      <w:contextualSpacing/>
    </w:pPr>
  </w:style>
  <w:style w:type="character" w:customStyle="1" w:styleId="berschrift4Zchn">
    <w:name w:val="Überschrift 4 Zchn"/>
    <w:basedOn w:val="Absatz-Standardschriftart"/>
    <w:link w:val="berschrift4"/>
    <w:rsid w:val="00667825"/>
    <w:rPr>
      <w:rFonts w:asciiTheme="majorHAnsi" w:eastAsiaTheme="majorEastAsia" w:hAnsiTheme="majorHAnsi" w:cstheme="majorBidi"/>
      <w:b/>
      <w:bCs/>
      <w:i/>
      <w:iCs/>
      <w:color w:val="5B9BD5" w:themeColor="accent1"/>
      <w:sz w:val="24"/>
    </w:rPr>
  </w:style>
  <w:style w:type="paragraph" w:styleId="Liste">
    <w:name w:val="List"/>
    <w:basedOn w:val="Standard"/>
    <w:rsid w:val="00442FA6"/>
    <w:pPr>
      <w:ind w:left="283" w:hanging="283"/>
      <w:contextualSpacing/>
    </w:pPr>
  </w:style>
  <w:style w:type="character" w:customStyle="1" w:styleId="berschrift5Zchn">
    <w:name w:val="Überschrift 5 Zchn"/>
    <w:basedOn w:val="Absatz-Standardschriftart"/>
    <w:link w:val="berschrift5"/>
    <w:rsid w:val="00667825"/>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rsid w:val="00667825"/>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rsid w:val="0066782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66782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667825"/>
    <w:rPr>
      <w:rFonts w:asciiTheme="majorHAnsi" w:eastAsiaTheme="majorEastAsia" w:hAnsiTheme="majorHAnsi" w:cstheme="majorBidi"/>
      <w:i/>
      <w:iCs/>
      <w:color w:val="404040" w:themeColor="text1" w:themeTint="BF"/>
    </w:rPr>
  </w:style>
  <w:style w:type="paragraph" w:customStyle="1" w:styleId="berschrift">
    <w:name w:val="Überschrift"/>
    <w:basedOn w:val="berschrift1"/>
    <w:qFormat/>
    <w:rsid w:val="006924C2"/>
    <w:pPr>
      <w:numPr>
        <w:numId w:val="0"/>
      </w:numPr>
    </w:pPr>
  </w:style>
  <w:style w:type="character" w:customStyle="1" w:styleId="FuzeileZchn">
    <w:name w:val="Fußzeile Zchn"/>
    <w:basedOn w:val="Absatz-Standardschriftart"/>
    <w:link w:val="Fuzeile"/>
    <w:uiPriority w:val="99"/>
    <w:rsid w:val="0078687A"/>
    <w:rPr>
      <w:rFonts w:ascii="Calibri" w:hAnsi="Calibri"/>
      <w:sz w:val="18"/>
    </w:rPr>
  </w:style>
  <w:style w:type="character" w:customStyle="1" w:styleId="KeinLeerraumZchn">
    <w:name w:val="Kein Leerraum Zchn"/>
    <w:basedOn w:val="Absatz-Standardschriftart"/>
    <w:link w:val="KeinLeerraum"/>
    <w:uiPriority w:val="1"/>
    <w:rsid w:val="001F2EA6"/>
    <w:rPr>
      <w:rFonts w:ascii="Calibri" w:hAnsi="Calibri"/>
      <w:sz w:val="24"/>
    </w:rPr>
  </w:style>
  <w:style w:type="paragraph" w:styleId="Inhaltsverzeichnisberschrift">
    <w:name w:val="TOC Heading"/>
    <w:basedOn w:val="berschrift1"/>
    <w:next w:val="Standard"/>
    <w:uiPriority w:val="39"/>
    <w:unhideWhenUsed/>
    <w:qFormat/>
    <w:rsid w:val="00952A3D"/>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Verzeichnis1">
    <w:name w:val="toc 1"/>
    <w:basedOn w:val="Standard"/>
    <w:next w:val="Standard"/>
    <w:autoRedefine/>
    <w:uiPriority w:val="39"/>
    <w:unhideWhenUsed/>
    <w:rsid w:val="00092E51"/>
    <w:pPr>
      <w:spacing w:after="100"/>
    </w:pPr>
  </w:style>
  <w:style w:type="character" w:styleId="Hyperlink">
    <w:name w:val="Hyperlink"/>
    <w:basedOn w:val="Absatz-Standardschriftart"/>
    <w:uiPriority w:val="99"/>
    <w:unhideWhenUsed/>
    <w:rsid w:val="00092E51"/>
    <w:rPr>
      <w:color w:val="0563C1" w:themeColor="hyperlink"/>
      <w:u w:val="single"/>
    </w:rPr>
  </w:style>
  <w:style w:type="paragraph" w:styleId="Beschriftung">
    <w:name w:val="caption"/>
    <w:basedOn w:val="Standard"/>
    <w:next w:val="Standard"/>
    <w:unhideWhenUsed/>
    <w:qFormat/>
    <w:rsid w:val="000012A8"/>
    <w:pPr>
      <w:spacing w:after="200"/>
    </w:pPr>
    <w:rPr>
      <w:i/>
      <w:iCs/>
      <w:color w:val="44546A" w:themeColor="text2"/>
      <w:sz w:val="18"/>
      <w:szCs w:val="18"/>
    </w:rPr>
  </w:style>
  <w:style w:type="paragraph" w:styleId="Listenabsatz">
    <w:name w:val="List Paragraph"/>
    <w:basedOn w:val="Standard"/>
    <w:uiPriority w:val="34"/>
    <w:qFormat/>
    <w:rsid w:val="00C91D11"/>
    <w:pPr>
      <w:ind w:left="720"/>
      <w:contextualSpacing/>
    </w:pPr>
  </w:style>
  <w:style w:type="paragraph" w:styleId="Verzeichnis2">
    <w:name w:val="toc 2"/>
    <w:basedOn w:val="Standard"/>
    <w:next w:val="Standard"/>
    <w:autoRedefine/>
    <w:uiPriority w:val="39"/>
    <w:unhideWhenUsed/>
    <w:rsid w:val="00286725"/>
    <w:pPr>
      <w:spacing w:after="100"/>
      <w:ind w:left="240"/>
    </w:pPr>
  </w:style>
  <w:style w:type="paragraph" w:styleId="Abbildungsverzeichnis">
    <w:name w:val="table of figures"/>
    <w:basedOn w:val="Standard"/>
    <w:next w:val="Standard"/>
    <w:uiPriority w:val="99"/>
    <w:unhideWhenUsed/>
    <w:rsid w:val="009D76B5"/>
  </w:style>
  <w:style w:type="character" w:styleId="BesuchterLink">
    <w:name w:val="FollowedHyperlink"/>
    <w:basedOn w:val="Absatz-Standardschriftart"/>
    <w:semiHidden/>
    <w:unhideWhenUsed/>
    <w:rsid w:val="002E0066"/>
    <w:rPr>
      <w:color w:val="954F72" w:themeColor="followedHyperlink"/>
      <w:u w:val="single"/>
    </w:rPr>
  </w:style>
  <w:style w:type="paragraph" w:styleId="Funotentext">
    <w:name w:val="footnote text"/>
    <w:basedOn w:val="Standard"/>
    <w:link w:val="FunotentextZchn"/>
    <w:semiHidden/>
    <w:unhideWhenUsed/>
    <w:rsid w:val="00802B2F"/>
    <w:rPr>
      <w:sz w:val="20"/>
    </w:rPr>
  </w:style>
  <w:style w:type="character" w:customStyle="1" w:styleId="FunotentextZchn">
    <w:name w:val="Fußnotentext Zchn"/>
    <w:basedOn w:val="Absatz-Standardschriftart"/>
    <w:link w:val="Funotentext"/>
    <w:semiHidden/>
    <w:rsid w:val="00802B2F"/>
    <w:rPr>
      <w:rFonts w:ascii="Calibri" w:hAnsi="Calibri"/>
    </w:rPr>
  </w:style>
  <w:style w:type="character" w:styleId="Funotenzeichen">
    <w:name w:val="footnote reference"/>
    <w:basedOn w:val="Absatz-Standardschriftart"/>
    <w:semiHidden/>
    <w:unhideWhenUsed/>
    <w:rsid w:val="00802B2F"/>
    <w:rPr>
      <w:vertAlign w:val="superscript"/>
    </w:rPr>
  </w:style>
  <w:style w:type="character" w:customStyle="1" w:styleId="KopfzeileZchn">
    <w:name w:val="Kopfzeile Zchn"/>
    <w:basedOn w:val="Absatz-Standardschriftart"/>
    <w:link w:val="Kopfzeile"/>
    <w:uiPriority w:val="99"/>
    <w:rsid w:val="00EF6E27"/>
    <w:rPr>
      <w:rFonts w:ascii="Calibri" w:hAnsi="Calibri"/>
      <w:sz w:val="18"/>
    </w:rPr>
  </w:style>
  <w:style w:type="character" w:styleId="NichtaufgelsteErwhnung">
    <w:name w:val="Unresolved Mention"/>
    <w:basedOn w:val="Absatz-Standardschriftart"/>
    <w:uiPriority w:val="99"/>
    <w:semiHidden/>
    <w:unhideWhenUsed/>
    <w:rsid w:val="00C86400"/>
    <w:rPr>
      <w:color w:val="605E5C"/>
      <w:shd w:val="clear" w:color="auto" w:fill="E1DFDD"/>
    </w:rPr>
  </w:style>
  <w:style w:type="paragraph" w:styleId="Verzeichnis3">
    <w:name w:val="toc 3"/>
    <w:basedOn w:val="Standard"/>
    <w:next w:val="Standard"/>
    <w:autoRedefine/>
    <w:uiPriority w:val="39"/>
    <w:unhideWhenUsed/>
    <w:rsid w:val="009D2D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8252">
      <w:bodyDiv w:val="1"/>
      <w:marLeft w:val="0"/>
      <w:marRight w:val="0"/>
      <w:marTop w:val="0"/>
      <w:marBottom w:val="0"/>
      <w:divBdr>
        <w:top w:val="none" w:sz="0" w:space="0" w:color="auto"/>
        <w:left w:val="none" w:sz="0" w:space="0" w:color="auto"/>
        <w:bottom w:val="none" w:sz="0" w:space="0" w:color="auto"/>
        <w:right w:val="none" w:sz="0" w:space="0" w:color="auto"/>
      </w:divBdr>
    </w:div>
    <w:div w:id="481191762">
      <w:bodyDiv w:val="1"/>
      <w:marLeft w:val="0"/>
      <w:marRight w:val="0"/>
      <w:marTop w:val="0"/>
      <w:marBottom w:val="0"/>
      <w:divBdr>
        <w:top w:val="none" w:sz="0" w:space="0" w:color="auto"/>
        <w:left w:val="none" w:sz="0" w:space="0" w:color="auto"/>
        <w:bottom w:val="none" w:sz="0" w:space="0" w:color="auto"/>
        <w:right w:val="none" w:sz="0" w:space="0" w:color="auto"/>
      </w:divBdr>
    </w:div>
    <w:div w:id="1384907181">
      <w:bodyDiv w:val="1"/>
      <w:marLeft w:val="0"/>
      <w:marRight w:val="0"/>
      <w:marTop w:val="0"/>
      <w:marBottom w:val="0"/>
      <w:divBdr>
        <w:top w:val="none" w:sz="0" w:space="0" w:color="auto"/>
        <w:left w:val="none" w:sz="0" w:space="0" w:color="auto"/>
        <w:bottom w:val="none" w:sz="0" w:space="0" w:color="auto"/>
        <w:right w:val="none" w:sz="0" w:space="0" w:color="auto"/>
      </w:divBdr>
    </w:div>
    <w:div w:id="1494296188">
      <w:bodyDiv w:val="1"/>
      <w:marLeft w:val="0"/>
      <w:marRight w:val="0"/>
      <w:marTop w:val="0"/>
      <w:marBottom w:val="0"/>
      <w:divBdr>
        <w:top w:val="none" w:sz="0" w:space="0" w:color="auto"/>
        <w:left w:val="none" w:sz="0" w:space="0" w:color="auto"/>
        <w:bottom w:val="none" w:sz="0" w:space="0" w:color="auto"/>
        <w:right w:val="none" w:sz="0" w:space="0" w:color="auto"/>
      </w:divBdr>
    </w:div>
    <w:div w:id="21039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bauer\AppData\Roaming\Microsoft\Templates\ZH%20allgemein\Leere%20Vorlage%20mit%20Logo.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8A247-AB98-4392-B79C-4496DA55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Leere Vorlage mit Logo.dotx</Template>
  <TotalTime>0</TotalTime>
  <Pages>9</Pages>
  <Words>1885</Words>
  <Characters>10958</Characters>
  <Application>Microsoft Office Word</Application>
  <DocSecurity>0</DocSecurity>
  <Lines>365</Lines>
  <Paragraphs>158</Paragraphs>
  <ScaleCrop>false</ScaleCrop>
  <HeadingPairs>
    <vt:vector size="2" baseType="variant">
      <vt:variant>
        <vt:lpstr>Titel</vt:lpstr>
      </vt:variant>
      <vt:variant>
        <vt:i4>1</vt:i4>
      </vt:variant>
    </vt:vector>
  </HeadingPairs>
  <TitlesOfParts>
    <vt:vector size="1" baseType="lpstr">
      <vt:lpstr>Modul 431</vt:lpstr>
    </vt:vector>
  </TitlesOfParts>
  <Company>ESPAS ichterswil</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431</dc:title>
  <dc:subject>Projektauftrag</dc:subject>
  <dc:creator>Justin Bauer</dc:creator>
  <cp:lastModifiedBy>Bauer Justin Nick</cp:lastModifiedBy>
  <cp:revision>37</cp:revision>
  <cp:lastPrinted>2020-10-08T13:30:00Z</cp:lastPrinted>
  <dcterms:created xsi:type="dcterms:W3CDTF">2020-10-06T11:09:00Z</dcterms:created>
  <dcterms:modified xsi:type="dcterms:W3CDTF">2021-01-22T22:34:00Z</dcterms:modified>
</cp:coreProperties>
</file>